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44280BD2" w14:textId="77777777" w:rsidTr="001E0877">
        <w:tc>
          <w:tcPr>
            <w:tcW w:w="7650" w:type="dxa"/>
          </w:tcPr>
          <w:p w14:paraId="778AFD18" w14:textId="77777777" w:rsidR="002B2D13" w:rsidRPr="00D60069" w:rsidRDefault="00B86133">
            <w:pPr>
              <w:pStyle w:val="Title"/>
            </w:pPr>
            <w:sdt>
              <w:sdtPr>
                <w:id w:val="-1086378735"/>
                <w:placeholder>
                  <w:docPart w:val="03C8679CBF7843A3A93FCDC4A5B6F54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A1C74E3" w14:textId="4573CBD9" w:rsidR="00D62E01" w:rsidRPr="00D60069" w:rsidRDefault="00D761DD">
            <w:pPr>
              <w:pStyle w:val="Heading3"/>
            </w:pPr>
            <w:r>
              <w:t>Jeremy Convocar</w:t>
            </w:r>
          </w:p>
          <w:p w14:paraId="20BCE2FC" w14:textId="00C1DD03" w:rsidR="00D62E01" w:rsidRPr="00D60069" w:rsidRDefault="00D761DD">
            <w:pPr>
              <w:pStyle w:val="Heading3"/>
            </w:pPr>
            <w:r>
              <w:t>4/2/2024</w:t>
            </w:r>
          </w:p>
          <w:p w14:paraId="095CB212" w14:textId="0AC9C555" w:rsidR="002B2D13" w:rsidRPr="00D60069" w:rsidRDefault="00D761DD" w:rsidP="00D62E01">
            <w:pPr>
              <w:pStyle w:val="Heading3"/>
            </w:pPr>
            <w:r>
              <w:t>Discord/CKB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728F15F2" w14:textId="77777777" w:rsidTr="00E048B4">
        <w:sdt>
          <w:sdtPr>
            <w:id w:val="834805806"/>
            <w:placeholder>
              <w:docPart w:val="4B1D9788CB37407EA33957A4D4A7733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4F5A425E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54B0EA23" w14:textId="7642D3F6" w:rsidR="002B2D13" w:rsidRPr="00D60069" w:rsidRDefault="00D761DD" w:rsidP="00D60069">
            <w:pPr>
              <w:spacing w:after="80"/>
            </w:pPr>
            <w:r>
              <w:t>Sahil</w:t>
            </w:r>
          </w:p>
        </w:tc>
        <w:tc>
          <w:tcPr>
            <w:tcW w:w="1779" w:type="dxa"/>
            <w:tcMar>
              <w:top w:w="144" w:type="dxa"/>
            </w:tcMar>
          </w:tcPr>
          <w:p w14:paraId="22132053" w14:textId="77777777" w:rsidR="002B2D13" w:rsidRPr="00D60069" w:rsidRDefault="00B86133" w:rsidP="00D60069">
            <w:pPr>
              <w:pStyle w:val="Heading2"/>
              <w:spacing w:after="80"/>
            </w:pPr>
            <w:sdt>
              <w:sdtPr>
                <w:id w:val="-442851289"/>
                <w:placeholder>
                  <w:docPart w:val="CAED10686F8C462D9C1EF9C6F437C80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52CBE14D" w14:textId="77777777" w:rsidR="002B2D13" w:rsidRPr="00D60069" w:rsidRDefault="00B86133" w:rsidP="00D60069">
            <w:pPr>
              <w:spacing w:after="80"/>
            </w:pPr>
            <w:sdt>
              <w:sdtPr>
                <w:id w:val="287789566"/>
                <w:placeholder>
                  <w:docPart w:val="348DFCBAFD044502A450656E9A6498B1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meeting type here</w:t>
                </w:r>
              </w:sdtContent>
            </w:sdt>
          </w:p>
        </w:tc>
      </w:tr>
      <w:tr w:rsidR="002B2D13" w:rsidRPr="00D60069" w14:paraId="14FCEA3B" w14:textId="77777777" w:rsidTr="00E048B4">
        <w:sdt>
          <w:sdtPr>
            <w:id w:val="-906145096"/>
            <w:placeholder>
              <w:docPart w:val="22CEED2F92A64B8CADF57F9F12BD958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7649CFFC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08BCE61E" w14:textId="203AD157" w:rsidR="002B2D13" w:rsidRPr="00D60069" w:rsidRDefault="00D761DD" w:rsidP="00D60069">
            <w:pPr>
              <w:spacing w:after="80"/>
            </w:pPr>
            <w:r>
              <w:t>Sahil and Akari</w:t>
            </w:r>
          </w:p>
        </w:tc>
        <w:tc>
          <w:tcPr>
            <w:tcW w:w="1779" w:type="dxa"/>
          </w:tcPr>
          <w:p w14:paraId="51D4D235" w14:textId="77777777" w:rsidR="002B2D13" w:rsidRPr="00D60069" w:rsidRDefault="00B86133" w:rsidP="00D60069">
            <w:pPr>
              <w:pStyle w:val="Heading2"/>
              <w:spacing w:after="80"/>
            </w:pPr>
            <w:sdt>
              <w:sdtPr>
                <w:id w:val="795647141"/>
                <w:placeholder>
                  <w:docPart w:val="512E5B5EDA7D4102BB7009063684831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6C9115C4" w14:textId="35F2C5B3" w:rsidR="002B2D13" w:rsidRPr="00D60069" w:rsidRDefault="00D761DD" w:rsidP="00D60069">
            <w:pPr>
              <w:spacing w:after="80"/>
            </w:pPr>
            <w:r>
              <w:t>Jeremy Convocar</w:t>
            </w:r>
          </w:p>
        </w:tc>
      </w:tr>
      <w:tr w:rsidR="002B2D13" w:rsidRPr="00D60069" w14:paraId="16F81039" w14:textId="77777777" w:rsidTr="00E048B4">
        <w:tc>
          <w:tcPr>
            <w:tcW w:w="1946" w:type="dxa"/>
          </w:tcPr>
          <w:p w14:paraId="45B28DCF" w14:textId="77777777" w:rsidR="002B2D13" w:rsidRPr="00D60069" w:rsidRDefault="00B86133" w:rsidP="00D60069">
            <w:pPr>
              <w:pStyle w:val="Heading2"/>
              <w:spacing w:after="80"/>
            </w:pPr>
            <w:sdt>
              <w:sdtPr>
                <w:id w:val="-1232768380"/>
                <w:placeholder>
                  <w:docPart w:val="21D0B58DBEC2464BAFD63D38838E259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6DF716C3" w14:textId="429637C5" w:rsidR="002B2D13" w:rsidRPr="00D60069" w:rsidRDefault="00D761DD" w:rsidP="00D60069">
            <w:pPr>
              <w:spacing w:after="80"/>
            </w:pPr>
            <w:r>
              <w:t>Jeremy Convocar</w:t>
            </w:r>
          </w:p>
        </w:tc>
        <w:tc>
          <w:tcPr>
            <w:tcW w:w="1779" w:type="dxa"/>
          </w:tcPr>
          <w:p w14:paraId="3B312B81" w14:textId="77777777" w:rsidR="002B2D13" w:rsidRPr="00D60069" w:rsidRDefault="002B2D13" w:rsidP="00D60069">
            <w:pPr>
              <w:pStyle w:val="Heading2"/>
              <w:spacing w:after="80"/>
            </w:pPr>
          </w:p>
        </w:tc>
        <w:tc>
          <w:tcPr>
            <w:tcW w:w="3315" w:type="dxa"/>
          </w:tcPr>
          <w:p w14:paraId="685EC6A8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BEE95F6" w14:textId="77777777" w:rsidTr="00E048B4">
        <w:tc>
          <w:tcPr>
            <w:tcW w:w="1980" w:type="dxa"/>
            <w:tcMar>
              <w:top w:w="144" w:type="dxa"/>
            </w:tcMar>
          </w:tcPr>
          <w:p w14:paraId="4593117B" w14:textId="77777777" w:rsidR="002B2D13" w:rsidRPr="00D60069" w:rsidRDefault="00B86133">
            <w:pPr>
              <w:pStyle w:val="Heading2"/>
            </w:pPr>
            <w:sdt>
              <w:sdtPr>
                <w:id w:val="1643469904"/>
                <w:placeholder>
                  <w:docPart w:val="FB0019E4410E453EBABC05D6BC8F41E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36126D0F" w14:textId="2F032B51" w:rsidR="002B2D13" w:rsidRPr="00D60069" w:rsidRDefault="00D761DD" w:rsidP="00D62E01">
            <w:r>
              <w:t>Jeremy Convocar</w:t>
            </w:r>
          </w:p>
        </w:tc>
      </w:tr>
      <w:tr w:rsidR="002B2D13" w:rsidRPr="00D60069" w14:paraId="49701A66" w14:textId="77777777" w:rsidTr="00E048B4">
        <w:tc>
          <w:tcPr>
            <w:tcW w:w="1980" w:type="dxa"/>
          </w:tcPr>
          <w:p w14:paraId="0AFC0372" w14:textId="77777777" w:rsidR="002B2D13" w:rsidRPr="00D60069" w:rsidRDefault="00B86133">
            <w:pPr>
              <w:pStyle w:val="Heading2"/>
            </w:pPr>
            <w:sdt>
              <w:sdtPr>
                <w:id w:val="-1255275818"/>
                <w:placeholder>
                  <w:docPart w:val="832BADD515AE421C9A94B82A061A8AC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011CD04F" w14:textId="77777777" w:rsidR="002B2D13" w:rsidRPr="00D60069" w:rsidRDefault="00B86133">
            <w:sdt>
              <w:sdtPr>
                <w:id w:val="-68501377"/>
                <w:placeholder>
                  <w:docPart w:val="14C4ADD864C247CEA2011450F6E884D6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reading list here</w:t>
                </w:r>
              </w:sdtContent>
            </w:sdt>
          </w:p>
        </w:tc>
      </w:tr>
      <w:tr w:rsidR="002B2D13" w:rsidRPr="00D60069" w14:paraId="1484A361" w14:textId="77777777" w:rsidTr="00E048B4">
        <w:tc>
          <w:tcPr>
            <w:tcW w:w="1980" w:type="dxa"/>
          </w:tcPr>
          <w:p w14:paraId="6CB1A1A1" w14:textId="77777777" w:rsidR="002B2D13" w:rsidRPr="00D60069" w:rsidRDefault="00B86133">
            <w:pPr>
              <w:pStyle w:val="Heading2"/>
            </w:pPr>
            <w:sdt>
              <w:sdtPr>
                <w:id w:val="681237791"/>
                <w:placeholder>
                  <w:docPart w:val="1D4C3F866C4D4CA39EE05CCFE44D1B9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75929C57" w14:textId="5C4041B0" w:rsidR="002B2D13" w:rsidRPr="00D60069" w:rsidRDefault="00D761DD" w:rsidP="00D62E01">
            <w:r>
              <w:t>N/A, Laptop</w:t>
            </w:r>
          </w:p>
        </w:tc>
      </w:tr>
    </w:tbl>
    <w:sdt>
      <w:sdtPr>
        <w:id w:val="-2901889"/>
        <w:placeholder>
          <w:docPart w:val="2DE69129A2CC4739AFC553AF65046111"/>
        </w:placeholder>
        <w:temporary/>
        <w:showingPlcHdr/>
        <w15:appearance w15:val="hidden"/>
      </w:sdtPr>
      <w:sdtEndPr/>
      <w:sdtContent>
        <w:p w14:paraId="3F7C77C3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6B819671" w14:textId="77777777" w:rsidTr="00D62E01">
        <w:tc>
          <w:tcPr>
            <w:tcW w:w="1620" w:type="dxa"/>
          </w:tcPr>
          <w:bookmarkStart w:id="0" w:name="MinuteTopicSection"/>
          <w:bookmarkStart w:id="1" w:name="MinuteItems"/>
          <w:bookmarkEnd w:id="1"/>
          <w:p w14:paraId="250B3E2C" w14:textId="77777777" w:rsidR="002B2D13" w:rsidRPr="00D60069" w:rsidRDefault="00B86133">
            <w:pPr>
              <w:pStyle w:val="Heading2"/>
            </w:pPr>
            <w:sdt>
              <w:sdtPr>
                <w:id w:val="90904773"/>
                <w:placeholder>
                  <w:docPart w:val="684203E8B58440038C04F2A381C7888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3B5CD8A7" w14:textId="6430CC87" w:rsidR="002B2D13" w:rsidRPr="00D60069" w:rsidRDefault="006846BE">
            <w:r w:rsidRPr="006846BE">
              <w:t>Assigning roles/duties to complete by next week</w:t>
            </w:r>
          </w:p>
        </w:tc>
        <w:tc>
          <w:tcPr>
            <w:tcW w:w="1324" w:type="dxa"/>
          </w:tcPr>
          <w:p w14:paraId="73F0611F" w14:textId="77777777" w:rsidR="002B2D13" w:rsidRPr="00D60069" w:rsidRDefault="00B86133">
            <w:pPr>
              <w:pStyle w:val="Heading2"/>
            </w:pPr>
            <w:sdt>
              <w:sdtPr>
                <w:id w:val="1737199064"/>
                <w:placeholder>
                  <w:docPart w:val="E271B6975DA84C45906DD0F8C9DFAAF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67CAD606" w14:textId="0C4D7351" w:rsidR="002B2D13" w:rsidRPr="00D60069" w:rsidRDefault="006846BE">
            <w:r>
              <w:t>Sahil</w:t>
            </w:r>
          </w:p>
        </w:tc>
      </w:tr>
    </w:tbl>
    <w:p w14:paraId="65756D53" w14:textId="77777777" w:rsidR="002B2D13" w:rsidRPr="00D60069" w:rsidRDefault="00B86133">
      <w:pPr>
        <w:pStyle w:val="Heading4"/>
      </w:pPr>
      <w:sdt>
        <w:sdtPr>
          <w:id w:val="-391195506"/>
          <w:placeholder>
            <w:docPart w:val="88887C00F75747C7A470C3DD8EBE2019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64F00827" w14:textId="0D0D1FF4" w:rsidR="002B2D13" w:rsidRPr="00D60069" w:rsidRDefault="00AB3A1A">
      <w:r>
        <w:t xml:space="preserve">We assigned roles </w:t>
      </w:r>
      <w:r w:rsidR="004E2638">
        <w:t>and divided tasks amongst the group members</w:t>
      </w:r>
      <w:r w:rsidR="00DF33B0">
        <w:t>, as well as planned for our next meeting.</w:t>
      </w:r>
    </w:p>
    <w:p w14:paraId="6775BBCC" w14:textId="77777777" w:rsidR="002B2D13" w:rsidRPr="00D60069" w:rsidRDefault="00B86133">
      <w:pPr>
        <w:pStyle w:val="Heading4"/>
      </w:pPr>
      <w:sdt>
        <w:sdtPr>
          <w:id w:val="1574465788"/>
          <w:placeholder>
            <w:docPart w:val="A9D4EA1714BF4FC4848AF675552973B7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sdt>
      <w:sdtPr>
        <w:id w:val="-1653514351"/>
        <w:placeholder>
          <w:docPart w:val="4E9A96A9FA6846688EEAF153BD78CF8C"/>
        </w:placeholder>
        <w:temporary/>
        <w:showingPlcHdr/>
        <w15:appearance w15:val="hidden"/>
      </w:sdtPr>
      <w:sdtEndPr/>
      <w:sdtContent>
        <w:p w14:paraId="2AB27613" w14:textId="77777777" w:rsidR="002B2D13" w:rsidRPr="00D60069" w:rsidRDefault="006344A8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3DD8DFA9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1B687F23" w14:textId="77777777" w:rsidR="002B2D13" w:rsidRPr="00D60069" w:rsidRDefault="00B86133" w:rsidP="00D60069">
            <w:pPr>
              <w:pStyle w:val="Heading2"/>
              <w:spacing w:after="80"/>
            </w:pPr>
            <w:sdt>
              <w:sdtPr>
                <w:id w:val="-1717032099"/>
                <w:placeholder>
                  <w:docPart w:val="B147B72393284356B0E447931C9B573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2E21917" w14:textId="77777777" w:rsidR="002B2D13" w:rsidRPr="00D60069" w:rsidRDefault="00B86133" w:rsidP="00D60069">
            <w:pPr>
              <w:pStyle w:val="Heading2"/>
              <w:spacing w:after="80"/>
            </w:pPr>
            <w:sdt>
              <w:sdtPr>
                <w:id w:val="-319821758"/>
                <w:placeholder>
                  <w:docPart w:val="C4FCB3DFC5F24A34B70E9FDAB072EFB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6E943C0" w14:textId="77777777" w:rsidR="002B2D13" w:rsidRPr="00D60069" w:rsidRDefault="00B86133" w:rsidP="00D60069">
            <w:pPr>
              <w:pStyle w:val="Heading2"/>
              <w:spacing w:after="80"/>
            </w:pPr>
            <w:sdt>
              <w:sdtPr>
                <w:id w:val="433413345"/>
                <w:placeholder>
                  <w:docPart w:val="373FCB1763184B6882D561CE4577806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43CAF210" w14:textId="77777777" w:rsidTr="00D60069">
        <w:tc>
          <w:tcPr>
            <w:tcW w:w="5310" w:type="dxa"/>
          </w:tcPr>
          <w:p w14:paraId="4409381A" w14:textId="35F31BEE" w:rsidR="002B2D13" w:rsidRPr="00D60069" w:rsidRDefault="00544FCC" w:rsidP="00D60069">
            <w:pPr>
              <w:pStyle w:val="ListBullet"/>
              <w:spacing w:after="80"/>
            </w:pPr>
            <w:r>
              <w:t xml:space="preserve">Create </w:t>
            </w:r>
            <w:proofErr w:type="spellStart"/>
            <w:r>
              <w:t>powerpoint</w:t>
            </w:r>
            <w:proofErr w:type="spellEnd"/>
            <w:r>
              <w:t>/google slides</w:t>
            </w:r>
          </w:p>
        </w:tc>
        <w:tc>
          <w:tcPr>
            <w:tcW w:w="3060" w:type="dxa"/>
          </w:tcPr>
          <w:p w14:paraId="30BA11E4" w14:textId="11DE2C1E" w:rsidR="002B2D13" w:rsidRPr="00D60069" w:rsidRDefault="00544FCC" w:rsidP="00D60069">
            <w:pPr>
              <w:spacing w:after="80"/>
            </w:pPr>
            <w:r>
              <w:t>Sahil</w:t>
            </w:r>
          </w:p>
        </w:tc>
        <w:tc>
          <w:tcPr>
            <w:tcW w:w="1854" w:type="dxa"/>
          </w:tcPr>
          <w:p w14:paraId="6D4D2680" w14:textId="78A83248" w:rsidR="002B2D13" w:rsidRPr="00D60069" w:rsidRDefault="00544FCC" w:rsidP="00D60069">
            <w:pPr>
              <w:spacing w:after="80"/>
            </w:pPr>
            <w:r>
              <w:t>4/9/2024</w:t>
            </w:r>
            <w:r w:rsidR="004E2638">
              <w:t xml:space="preserve"> (next meeting)</w:t>
            </w:r>
          </w:p>
        </w:tc>
      </w:tr>
      <w:tr w:rsidR="002B2D13" w:rsidRPr="00D60069" w14:paraId="4B4DE375" w14:textId="77777777" w:rsidTr="00D60069">
        <w:tc>
          <w:tcPr>
            <w:tcW w:w="5310" w:type="dxa"/>
          </w:tcPr>
          <w:p w14:paraId="5BB52980" w14:textId="29777CF1" w:rsidR="002B2D13" w:rsidRPr="00D60069" w:rsidRDefault="00415926" w:rsidP="00D60069">
            <w:pPr>
              <w:pStyle w:val="ListBullet"/>
              <w:spacing w:after="80"/>
            </w:pPr>
            <w:r>
              <w:t>Research</w:t>
            </w:r>
            <w:r w:rsidR="00AB3A1A">
              <w:t>/Presentation Images</w:t>
            </w:r>
          </w:p>
        </w:tc>
        <w:tc>
          <w:tcPr>
            <w:tcW w:w="3060" w:type="dxa"/>
          </w:tcPr>
          <w:p w14:paraId="5005FD99" w14:textId="5151D004" w:rsidR="002B2D13" w:rsidRPr="00D60069" w:rsidRDefault="00AB3A1A" w:rsidP="00D60069">
            <w:pPr>
              <w:spacing w:after="80"/>
            </w:pPr>
            <w:r>
              <w:t>Jeremy, Akari,</w:t>
            </w:r>
          </w:p>
        </w:tc>
        <w:tc>
          <w:tcPr>
            <w:tcW w:w="1854" w:type="dxa"/>
          </w:tcPr>
          <w:p w14:paraId="10DEB838" w14:textId="0D34C045" w:rsidR="002B2D13" w:rsidRPr="00D60069" w:rsidRDefault="004E2638" w:rsidP="00D60069">
            <w:pPr>
              <w:spacing w:after="80"/>
            </w:pPr>
            <w:r>
              <w:t>4/9/2024 (next meeting)</w:t>
            </w:r>
          </w:p>
        </w:tc>
      </w:tr>
      <w:tr w:rsidR="002B2D13" w:rsidRPr="00D60069" w14:paraId="4407C755" w14:textId="77777777" w:rsidTr="00D60069">
        <w:tc>
          <w:tcPr>
            <w:tcW w:w="5310" w:type="dxa"/>
            <w:tcMar>
              <w:bottom w:w="288" w:type="dxa"/>
            </w:tcMar>
          </w:tcPr>
          <w:p w14:paraId="7450D51B" w14:textId="27DA42C0" w:rsidR="009A49DC" w:rsidRDefault="009A49DC" w:rsidP="009A49DC">
            <w:pPr>
              <w:pStyle w:val="ListBullet"/>
              <w:spacing w:after="80"/>
            </w:pPr>
            <w:r>
              <w:t>Setup team group chat</w:t>
            </w:r>
          </w:p>
          <w:p w14:paraId="061BD24E" w14:textId="36EC00B7" w:rsidR="002B2D13" w:rsidRPr="00D60069" w:rsidRDefault="00C87EC5" w:rsidP="009A49DC">
            <w:pPr>
              <w:pStyle w:val="ListBullet"/>
              <w:spacing w:after="80"/>
            </w:pPr>
            <w:r>
              <w:t>Format presentation</w:t>
            </w:r>
          </w:p>
        </w:tc>
        <w:tc>
          <w:tcPr>
            <w:tcW w:w="3060" w:type="dxa"/>
            <w:tcMar>
              <w:bottom w:w="288" w:type="dxa"/>
            </w:tcMar>
          </w:tcPr>
          <w:p w14:paraId="4BF7E5A7" w14:textId="77777777" w:rsidR="002B2D13" w:rsidRDefault="00AB3A1A" w:rsidP="00D60069">
            <w:pPr>
              <w:spacing w:after="80"/>
            </w:pPr>
            <w:r>
              <w:t xml:space="preserve">Sahil, </w:t>
            </w:r>
            <w:r w:rsidR="009A49DC">
              <w:t>Akari</w:t>
            </w:r>
          </w:p>
          <w:p w14:paraId="745FA2CB" w14:textId="71FE4984" w:rsidR="00C87EC5" w:rsidRPr="00D60069" w:rsidRDefault="00C87EC5" w:rsidP="00D60069">
            <w:pPr>
              <w:spacing w:after="80"/>
            </w:pPr>
            <w:r>
              <w:t>Jeremy, Sahil,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01DA514" w14:textId="44013FEF" w:rsidR="009A49DC" w:rsidRDefault="004E2638" w:rsidP="00D60069">
            <w:pPr>
              <w:spacing w:after="80"/>
            </w:pPr>
            <w:r>
              <w:t>4/3/2024</w:t>
            </w:r>
          </w:p>
          <w:p w14:paraId="13F54940" w14:textId="2FBBEBC1" w:rsidR="009A49DC" w:rsidRPr="00D60069" w:rsidRDefault="00C87EC5" w:rsidP="00D60069">
            <w:pPr>
              <w:spacing w:after="80"/>
            </w:pPr>
            <w:r>
              <w:t>4/17/2024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41190092" w14:textId="77777777" w:rsidTr="00D62E01">
        <w:tc>
          <w:tcPr>
            <w:tcW w:w="1620" w:type="dxa"/>
          </w:tcPr>
          <w:bookmarkEnd w:id="0"/>
          <w:p w14:paraId="7976F2B9" w14:textId="77777777" w:rsidR="00D62E01" w:rsidRPr="00D60069" w:rsidRDefault="00B86133" w:rsidP="006344A8">
            <w:pPr>
              <w:pStyle w:val="Heading2"/>
            </w:pPr>
            <w:sdt>
              <w:sdtPr>
                <w:id w:val="113951409"/>
                <w:placeholder>
                  <w:docPart w:val="CC1CC64F2BEC494FA674EEE44754B762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634AA428" w14:textId="18FD8B77" w:rsidR="00D62E01" w:rsidRPr="00D60069" w:rsidRDefault="00D62E01" w:rsidP="006344A8"/>
        </w:tc>
        <w:tc>
          <w:tcPr>
            <w:tcW w:w="1324" w:type="dxa"/>
          </w:tcPr>
          <w:p w14:paraId="41888399" w14:textId="77777777" w:rsidR="00D62E01" w:rsidRPr="00D60069" w:rsidRDefault="00B86133" w:rsidP="006344A8">
            <w:pPr>
              <w:pStyle w:val="Heading2"/>
            </w:pPr>
            <w:sdt>
              <w:sdtPr>
                <w:id w:val="1072624145"/>
                <w:placeholder>
                  <w:docPart w:val="B0483001C3C84BA8BEDCBBFBC5642FDF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2D2D6218" w14:textId="4DBD63D8" w:rsidR="00D62E01" w:rsidRPr="00D60069" w:rsidRDefault="00D62E01" w:rsidP="006344A8"/>
        </w:tc>
      </w:tr>
    </w:tbl>
    <w:p w14:paraId="7737B04F" w14:textId="77777777" w:rsidR="00D62E01" w:rsidRPr="00D60069" w:rsidRDefault="00B86133" w:rsidP="00D62E01">
      <w:pPr>
        <w:pStyle w:val="Heading4"/>
      </w:pPr>
      <w:sdt>
        <w:sdtPr>
          <w:id w:val="1495455185"/>
          <w:placeholder>
            <w:docPart w:val="4D192852F3194DC987685A5A4B2245F3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sdt>
      <w:sdtPr>
        <w:id w:val="275993325"/>
        <w:placeholder>
          <w:docPart w:val="41CD0F7E64194037BA33F80E62B125F2"/>
        </w:placeholder>
        <w:temporary/>
        <w:showingPlcHdr/>
        <w15:appearance w15:val="hidden"/>
      </w:sdtPr>
      <w:sdtEndPr/>
      <w:sdtContent>
        <w:p w14:paraId="2E73CDA5" w14:textId="71321555" w:rsidR="00D62E01" w:rsidRPr="00D60069" w:rsidRDefault="00D62E01" w:rsidP="00D62E01">
          <w:r w:rsidRPr="00D60069">
            <w:t>To get started right away, just tap any placeholder text (such as this) and start typing to replace it with your own.</w:t>
          </w:r>
        </w:p>
      </w:sdtContent>
    </w:sdt>
    <w:p w14:paraId="2BA51207" w14:textId="77777777" w:rsidR="00D62E01" w:rsidRPr="00D60069" w:rsidRDefault="00B86133" w:rsidP="00D62E01">
      <w:pPr>
        <w:pStyle w:val="Heading4"/>
      </w:pPr>
      <w:sdt>
        <w:sdtPr>
          <w:id w:val="-1295436725"/>
          <w:placeholder>
            <w:docPart w:val="E50385D9A0EC49D98031ECB275D115EB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sdt>
      <w:sdtPr>
        <w:id w:val="1699276047"/>
        <w:placeholder>
          <w:docPart w:val="6626DDF162BB49B19C0AF58048A16154"/>
        </w:placeholder>
        <w:temporary/>
        <w:showingPlcHdr/>
        <w15:appearance w15:val="hidden"/>
      </w:sdtPr>
      <w:sdtEndPr/>
      <w:sdtContent>
        <w:p w14:paraId="76B15D46" w14:textId="77777777" w:rsidR="00D62E01" w:rsidRPr="00D60069" w:rsidRDefault="00D62E01" w:rsidP="00D62E01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2CB85FA7" w14:textId="77777777" w:rsidTr="001E0877">
        <w:trPr>
          <w:tblHeader/>
        </w:trPr>
        <w:tc>
          <w:tcPr>
            <w:tcW w:w="5310" w:type="dxa"/>
            <w:vAlign w:val="bottom"/>
          </w:tcPr>
          <w:p w14:paraId="0D543241" w14:textId="77777777" w:rsidR="00D60069" w:rsidRPr="00D60069" w:rsidRDefault="00B86133" w:rsidP="00284200">
            <w:pPr>
              <w:pStyle w:val="Heading2"/>
              <w:spacing w:after="80"/>
            </w:pPr>
            <w:sdt>
              <w:sdtPr>
                <w:id w:val="1576775990"/>
                <w:placeholder>
                  <w:docPart w:val="94702D7DD6D2480DB34D218677E08DBC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7218A9C6" w14:textId="77777777" w:rsidR="00D60069" w:rsidRPr="00D60069" w:rsidRDefault="00B86133" w:rsidP="00284200">
            <w:pPr>
              <w:pStyle w:val="Heading2"/>
              <w:spacing w:after="80"/>
            </w:pPr>
            <w:sdt>
              <w:sdtPr>
                <w:id w:val="-778569795"/>
                <w:placeholder>
                  <w:docPart w:val="5998792EC6614FF5BCB568D37190DF4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735F9AE" w14:textId="77777777" w:rsidR="00D60069" w:rsidRPr="00D60069" w:rsidRDefault="00B86133" w:rsidP="00284200">
            <w:pPr>
              <w:pStyle w:val="Heading2"/>
              <w:spacing w:after="80"/>
            </w:pPr>
            <w:sdt>
              <w:sdtPr>
                <w:id w:val="-1974196117"/>
                <w:placeholder>
                  <w:docPart w:val="E3240405007E4E1A93E585CCD63026AF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7E54AA80" w14:textId="77777777" w:rsidTr="00284200">
        <w:tc>
          <w:tcPr>
            <w:tcW w:w="5310" w:type="dxa"/>
          </w:tcPr>
          <w:p w14:paraId="383A6289" w14:textId="77777777" w:rsidR="00D60069" w:rsidRPr="00D60069" w:rsidRDefault="00B86133" w:rsidP="00284200">
            <w:pPr>
              <w:pStyle w:val="ListBullet"/>
              <w:spacing w:after="80"/>
            </w:pPr>
            <w:sdt>
              <w:sdtPr>
                <w:id w:val="-300149647"/>
                <w:placeholder>
                  <w:docPart w:val="DFE199D7240D4D3BB06103E741037D4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32E2E595" w14:textId="77777777" w:rsidR="00D60069" w:rsidRPr="00D60069" w:rsidRDefault="00B86133" w:rsidP="00284200">
            <w:pPr>
              <w:spacing w:after="80"/>
            </w:pPr>
            <w:sdt>
              <w:sdtPr>
                <w:id w:val="-2021450857"/>
                <w:placeholder>
                  <w:docPart w:val="4DE7A6ED4B9F4FF2A4ED120732CA4ED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458E475E" w14:textId="77777777" w:rsidR="00D60069" w:rsidRPr="00D60069" w:rsidRDefault="00B86133" w:rsidP="00284200">
            <w:pPr>
              <w:spacing w:after="80"/>
            </w:pPr>
            <w:sdt>
              <w:sdtPr>
                <w:id w:val="-1362511276"/>
                <w:placeholder>
                  <w:docPart w:val="1494B7557CFE449EA5457FB83E4E6C3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1B3080DA" w14:textId="77777777" w:rsidTr="00284200">
        <w:tc>
          <w:tcPr>
            <w:tcW w:w="5310" w:type="dxa"/>
          </w:tcPr>
          <w:p w14:paraId="111DEA09" w14:textId="77777777" w:rsidR="00D60069" w:rsidRPr="00D60069" w:rsidRDefault="00B86133" w:rsidP="00284200">
            <w:pPr>
              <w:pStyle w:val="ListBullet"/>
              <w:spacing w:after="80"/>
            </w:pPr>
            <w:sdt>
              <w:sdtPr>
                <w:id w:val="2135979729"/>
                <w:placeholder>
                  <w:docPart w:val="438D647AA4514292B8020F37634BD5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43A826B9" w14:textId="77777777" w:rsidR="00D60069" w:rsidRPr="00D60069" w:rsidRDefault="00B86133" w:rsidP="00284200">
            <w:pPr>
              <w:spacing w:after="80"/>
            </w:pPr>
            <w:sdt>
              <w:sdtPr>
                <w:id w:val="-1826508862"/>
                <w:placeholder>
                  <w:docPart w:val="3F202551464B4674AC533ACE75EA304B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4E25DAD" w14:textId="77777777" w:rsidR="00D60069" w:rsidRPr="00D60069" w:rsidRDefault="00B86133" w:rsidP="00284200">
            <w:pPr>
              <w:spacing w:after="80"/>
            </w:pPr>
            <w:sdt>
              <w:sdtPr>
                <w:id w:val="-22934574"/>
                <w:placeholder>
                  <w:docPart w:val="48357ACF220C49CDA9F50DBD81A6052E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0A62DA54" w14:textId="77777777" w:rsidTr="00284200">
        <w:tc>
          <w:tcPr>
            <w:tcW w:w="5310" w:type="dxa"/>
            <w:tcMar>
              <w:bottom w:w="288" w:type="dxa"/>
            </w:tcMar>
          </w:tcPr>
          <w:p w14:paraId="2ECBFE38" w14:textId="77777777" w:rsidR="00D60069" w:rsidRPr="00D60069" w:rsidRDefault="00B86133" w:rsidP="00284200">
            <w:pPr>
              <w:pStyle w:val="ListBullet"/>
              <w:spacing w:after="80"/>
            </w:pPr>
            <w:sdt>
              <w:sdtPr>
                <w:id w:val="-829058861"/>
                <w:placeholder>
                  <w:docPart w:val="AE99BEDBCCA749A1AF49E11B72F180F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62E467B5" w14:textId="77777777" w:rsidR="00D60069" w:rsidRPr="00D60069" w:rsidRDefault="00B86133" w:rsidP="00284200">
            <w:pPr>
              <w:spacing w:after="80"/>
            </w:pPr>
            <w:sdt>
              <w:sdtPr>
                <w:id w:val="1425691745"/>
                <w:placeholder>
                  <w:docPart w:val="0A3079FB235F4DDAA3AF8D07BBE9809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6F6B81E3" w14:textId="77777777" w:rsidR="00D60069" w:rsidRPr="00D60069" w:rsidRDefault="00B86133" w:rsidP="00284200">
            <w:pPr>
              <w:spacing w:after="80"/>
            </w:pPr>
            <w:sdt>
              <w:sdtPr>
                <w:id w:val="1592043662"/>
                <w:placeholder>
                  <w:docPart w:val="9302790EE3F04C1AA04732AA59FFCD9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35588ECC" w14:textId="77777777" w:rsidTr="006344A8">
        <w:tc>
          <w:tcPr>
            <w:tcW w:w="1620" w:type="dxa"/>
          </w:tcPr>
          <w:p w14:paraId="0D5E7B8C" w14:textId="77777777" w:rsidR="00D62E01" w:rsidRPr="00D60069" w:rsidRDefault="00B86133" w:rsidP="006344A8">
            <w:pPr>
              <w:pStyle w:val="Heading2"/>
            </w:pPr>
            <w:sdt>
              <w:sdtPr>
                <w:id w:val="885458630"/>
                <w:placeholder>
                  <w:docPart w:val="B339DB4B87424CE58AB30F505BB14D37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7CB651B8" w14:textId="77777777" w:rsidR="00D62E01" w:rsidRPr="00D60069" w:rsidRDefault="00B86133" w:rsidP="006344A8">
            <w:sdt>
              <w:sdtPr>
                <w:id w:val="377673507"/>
                <w:placeholder>
                  <w:docPart w:val="2E7293B49EB249098C6B36DEE0E37022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7969F1F5" w14:textId="77777777" w:rsidR="00D62E01" w:rsidRPr="00D60069" w:rsidRDefault="00B86133" w:rsidP="006344A8">
            <w:pPr>
              <w:pStyle w:val="Heading2"/>
            </w:pPr>
            <w:sdt>
              <w:sdtPr>
                <w:id w:val="-765931208"/>
                <w:placeholder>
                  <w:docPart w:val="269241FCACB04A318753F49C1DE52427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7074366B" w14:textId="77777777" w:rsidR="00D62E01" w:rsidRPr="00D60069" w:rsidRDefault="00B86133" w:rsidP="006344A8">
            <w:sdt>
              <w:sdtPr>
                <w:id w:val="-858592925"/>
                <w:placeholder>
                  <w:docPart w:val="6C72C094E8A4444A9BA7EE78D3968A41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presenter here</w:t>
                </w:r>
              </w:sdtContent>
            </w:sdt>
          </w:p>
        </w:tc>
      </w:tr>
    </w:tbl>
    <w:p w14:paraId="216AFF8E" w14:textId="77777777" w:rsidR="00D62E01" w:rsidRPr="00D60069" w:rsidRDefault="00B86133" w:rsidP="00D62E01">
      <w:pPr>
        <w:pStyle w:val="Heading4"/>
      </w:pPr>
      <w:sdt>
        <w:sdtPr>
          <w:id w:val="-98801915"/>
          <w:placeholder>
            <w:docPart w:val="41D0DAD44E484B0CA503703E3DCB25B6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sdt>
      <w:sdtPr>
        <w:id w:val="-1975671269"/>
        <w:placeholder>
          <w:docPart w:val="43524BFF67DE480DA46A81484E454793"/>
        </w:placeholder>
        <w:temporary/>
        <w:showingPlcHdr/>
        <w15:appearance w15:val="hidden"/>
      </w:sdtPr>
      <w:sdtEndPr/>
      <w:sdtContent>
        <w:p w14:paraId="20DA9D17" w14:textId="77777777" w:rsidR="00D62E01" w:rsidRPr="00D60069" w:rsidRDefault="00D62E01" w:rsidP="00D62E01">
          <w:r w:rsidRPr="00D60069">
            <w:t>To get started right away, just tap any placeholder text (such as this) and start typing to replace it with your own.</w:t>
          </w:r>
        </w:p>
      </w:sdtContent>
    </w:sdt>
    <w:p w14:paraId="7DC93F2A" w14:textId="77777777" w:rsidR="00D62E01" w:rsidRPr="00D60069" w:rsidRDefault="00B86133" w:rsidP="00D62E01">
      <w:pPr>
        <w:pStyle w:val="Heading4"/>
      </w:pPr>
      <w:sdt>
        <w:sdtPr>
          <w:id w:val="-1388485399"/>
          <w:placeholder>
            <w:docPart w:val="FFF542048ED54B1A8966177A372918FC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sdt>
      <w:sdtPr>
        <w:id w:val="-1873522740"/>
        <w:placeholder>
          <w:docPart w:val="297E207DA42D4EA7949A504DA0C2C895"/>
        </w:placeholder>
        <w:temporary/>
        <w:showingPlcHdr/>
        <w15:appearance w15:val="hidden"/>
      </w:sdtPr>
      <w:sdtEndPr/>
      <w:sdtContent>
        <w:p w14:paraId="2C8916DC" w14:textId="77777777" w:rsidR="00D62E01" w:rsidRPr="00D60069" w:rsidRDefault="00D62E01" w:rsidP="00D62E01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1FDBB5CD" w14:textId="77777777" w:rsidTr="001E0877">
        <w:trPr>
          <w:tblHeader/>
        </w:trPr>
        <w:tc>
          <w:tcPr>
            <w:tcW w:w="5310" w:type="dxa"/>
            <w:vAlign w:val="bottom"/>
          </w:tcPr>
          <w:p w14:paraId="223EBF47" w14:textId="77777777" w:rsidR="00D60069" w:rsidRPr="00D60069" w:rsidRDefault="00B86133" w:rsidP="00284200">
            <w:pPr>
              <w:pStyle w:val="Heading2"/>
              <w:spacing w:after="80"/>
            </w:pPr>
            <w:sdt>
              <w:sdtPr>
                <w:id w:val="-374389350"/>
                <w:placeholder>
                  <w:docPart w:val="6E3A0629D1F94EABB8D1259EA77075D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C3CD9F6" w14:textId="77777777" w:rsidR="00D60069" w:rsidRPr="00D60069" w:rsidRDefault="00B86133" w:rsidP="00284200">
            <w:pPr>
              <w:pStyle w:val="Heading2"/>
              <w:spacing w:after="80"/>
            </w:pPr>
            <w:sdt>
              <w:sdtPr>
                <w:id w:val="1996212571"/>
                <w:placeholder>
                  <w:docPart w:val="78D13C9771A04172BA7C3FE5B915F77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2582A409" w14:textId="77777777" w:rsidR="00D60069" w:rsidRPr="00D60069" w:rsidRDefault="00B86133" w:rsidP="00284200">
            <w:pPr>
              <w:pStyle w:val="Heading2"/>
              <w:spacing w:after="80"/>
            </w:pPr>
            <w:sdt>
              <w:sdtPr>
                <w:id w:val="429936015"/>
                <w:placeholder>
                  <w:docPart w:val="2326555973AE4F2F8F0A91B8E9C7D66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263BCA52" w14:textId="77777777" w:rsidTr="00284200">
        <w:tc>
          <w:tcPr>
            <w:tcW w:w="5310" w:type="dxa"/>
          </w:tcPr>
          <w:p w14:paraId="4ADA4CB8" w14:textId="77777777" w:rsidR="00D60069" w:rsidRPr="00D60069" w:rsidRDefault="00B86133" w:rsidP="00284200">
            <w:pPr>
              <w:pStyle w:val="ListBullet"/>
              <w:spacing w:after="80"/>
            </w:pPr>
            <w:sdt>
              <w:sdtPr>
                <w:id w:val="-1322805837"/>
                <w:placeholder>
                  <w:docPart w:val="655F1CC53EB14570845B733A38C35A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33BE011E" w14:textId="77777777" w:rsidR="00D60069" w:rsidRPr="00D60069" w:rsidRDefault="00B86133" w:rsidP="00284200">
            <w:pPr>
              <w:spacing w:after="80"/>
            </w:pPr>
            <w:sdt>
              <w:sdtPr>
                <w:id w:val="1109015127"/>
                <w:placeholder>
                  <w:docPart w:val="CE892C2808D542DAAE0C4B207353A4FC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1B3DA04F" w14:textId="77777777" w:rsidR="00D60069" w:rsidRPr="00D60069" w:rsidRDefault="00B86133" w:rsidP="00284200">
            <w:pPr>
              <w:spacing w:after="80"/>
            </w:pPr>
            <w:sdt>
              <w:sdtPr>
                <w:id w:val="1780834151"/>
                <w:placeholder>
                  <w:docPart w:val="F2964A6233AC4FC5A2C0E09790FF7EB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082B41BD" w14:textId="77777777" w:rsidTr="00284200">
        <w:tc>
          <w:tcPr>
            <w:tcW w:w="5310" w:type="dxa"/>
          </w:tcPr>
          <w:p w14:paraId="5ECD7A8A" w14:textId="77777777" w:rsidR="00D60069" w:rsidRPr="00D60069" w:rsidRDefault="00B86133" w:rsidP="00284200">
            <w:pPr>
              <w:pStyle w:val="ListBullet"/>
              <w:spacing w:after="80"/>
            </w:pPr>
            <w:sdt>
              <w:sdtPr>
                <w:id w:val="1417053139"/>
                <w:placeholder>
                  <w:docPart w:val="FE307A72BB8C48828CF6B09BA31568A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0BE2D64E" w14:textId="77777777" w:rsidR="00D60069" w:rsidRPr="00D60069" w:rsidRDefault="00B86133" w:rsidP="00284200">
            <w:pPr>
              <w:spacing w:after="80"/>
            </w:pPr>
            <w:sdt>
              <w:sdtPr>
                <w:id w:val="-1974819821"/>
                <w:placeholder>
                  <w:docPart w:val="3CFDB277DFCE4CE58C7B6E2F1C2B265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18441D78" w14:textId="77777777" w:rsidR="00D60069" w:rsidRPr="00D60069" w:rsidRDefault="00B86133" w:rsidP="00284200">
            <w:pPr>
              <w:spacing w:after="80"/>
            </w:pPr>
            <w:sdt>
              <w:sdtPr>
                <w:id w:val="-1089308141"/>
                <w:placeholder>
                  <w:docPart w:val="99051D2865C143A18AEE0AE73D6E2F0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417E99BC" w14:textId="77777777" w:rsidTr="00284200">
        <w:tc>
          <w:tcPr>
            <w:tcW w:w="5310" w:type="dxa"/>
            <w:tcMar>
              <w:bottom w:w="288" w:type="dxa"/>
            </w:tcMar>
          </w:tcPr>
          <w:p w14:paraId="7E85AB86" w14:textId="77777777" w:rsidR="00D60069" w:rsidRPr="00D60069" w:rsidRDefault="00B86133" w:rsidP="00284200">
            <w:pPr>
              <w:pStyle w:val="ListBullet"/>
              <w:spacing w:after="80"/>
            </w:pPr>
            <w:sdt>
              <w:sdtPr>
                <w:id w:val="-1792125055"/>
                <w:placeholder>
                  <w:docPart w:val="043D2B2D92E64A5F8148FC36C9D4069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691238E6" w14:textId="77777777" w:rsidR="00D60069" w:rsidRPr="00D60069" w:rsidRDefault="00B86133" w:rsidP="00284200">
            <w:pPr>
              <w:spacing w:after="80"/>
            </w:pPr>
            <w:sdt>
              <w:sdtPr>
                <w:id w:val="1190714860"/>
                <w:placeholder>
                  <w:docPart w:val="CC02397B1EAD4E388C505D5AB457DCA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7B1DCE41" w14:textId="77777777" w:rsidR="00D60069" w:rsidRPr="00D60069" w:rsidRDefault="00B86133" w:rsidP="00284200">
            <w:pPr>
              <w:spacing w:after="80"/>
            </w:pPr>
            <w:sdt>
              <w:sdtPr>
                <w:id w:val="107479912"/>
                <w:placeholder>
                  <w:docPart w:val="8297616A5BBA48288277DCD8072B78AF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</w:tbl>
    <w:p w14:paraId="30DCA088" w14:textId="77777777" w:rsidR="002B2D13" w:rsidRPr="00D60069" w:rsidRDefault="00B86133">
      <w:pPr>
        <w:pStyle w:val="Heading1"/>
      </w:pPr>
      <w:sdt>
        <w:sdtPr>
          <w:id w:val="-1794281877"/>
          <w:placeholder>
            <w:docPart w:val="D7D9E192F0324A17BDBA38DFF5D47965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1B075614" w14:textId="77777777" w:rsidR="002B2D13" w:rsidRPr="00D60069" w:rsidRDefault="00B86133">
      <w:pPr>
        <w:pStyle w:val="Heading4"/>
      </w:pPr>
      <w:sdt>
        <w:sdtPr>
          <w:id w:val="2125887421"/>
          <w:placeholder>
            <w:docPart w:val="36D60853254E489E9C782701F5F2AF24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p w14:paraId="037DFA7C" w14:textId="3F6EE7BF" w:rsidR="002B2D13" w:rsidRPr="00D60069" w:rsidRDefault="00D06BC6">
      <w:r>
        <w:t>N/A</w:t>
      </w:r>
    </w:p>
    <w:p w14:paraId="12FF29E3" w14:textId="77777777" w:rsidR="002B2D13" w:rsidRPr="00D60069" w:rsidRDefault="00B86133">
      <w:pPr>
        <w:pStyle w:val="Heading4"/>
      </w:pPr>
      <w:sdt>
        <w:sdtPr>
          <w:id w:val="-671956156"/>
          <w:placeholder>
            <w:docPart w:val="D1F362BD6DAF42C8B68997C4EBF1C169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p w14:paraId="61F69DD7" w14:textId="449F5C2D" w:rsidR="002B2D13" w:rsidRPr="00D60069" w:rsidRDefault="00D06BC6">
      <w:r>
        <w:t>Google Slides, PowerPoint, Discord,</w:t>
      </w:r>
    </w:p>
    <w:p w14:paraId="4D1219AC" w14:textId="77777777" w:rsidR="002B2D13" w:rsidRPr="00D60069" w:rsidRDefault="00B86133">
      <w:pPr>
        <w:pStyle w:val="Heading4"/>
      </w:pPr>
      <w:sdt>
        <w:sdtPr>
          <w:id w:val="1633520843"/>
          <w:placeholder>
            <w:docPart w:val="3A0B7256707F461485D07E0DA07C12EE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sdt>
      <w:sdtPr>
        <w:id w:val="1689711322"/>
        <w:placeholder>
          <w:docPart w:val="964799A7706A47DA9A15FDA9D30A7350"/>
        </w:placeholder>
        <w:temporary/>
        <w:showingPlcHdr/>
        <w15:appearance w15:val="hidden"/>
      </w:sdtPr>
      <w:sdtEndPr/>
      <w:sdtContent>
        <w:p w14:paraId="4A6FA9C9" w14:textId="77777777" w:rsidR="002B2D13" w:rsidRPr="00D60069" w:rsidRDefault="006344A8">
          <w:r w:rsidRPr="00D60069">
            <w:t>Enter any special notes here.</w:t>
          </w:r>
        </w:p>
      </w:sdtContent>
    </w:sdt>
    <w:sectPr w:rsidR="002B2D13" w:rsidRPr="00D60069">
      <w:footerReference w:type="default" r:id="rId10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7584" w14:textId="77777777" w:rsidR="00D761DD" w:rsidRDefault="00D761DD">
      <w:pPr>
        <w:spacing w:before="0" w:after="0"/>
      </w:pPr>
      <w:r>
        <w:separator/>
      </w:r>
    </w:p>
  </w:endnote>
  <w:endnote w:type="continuationSeparator" w:id="0">
    <w:p w14:paraId="5FD552DA" w14:textId="77777777" w:rsidR="00D761DD" w:rsidRDefault="00D761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07A82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97EE1" w14:textId="77777777" w:rsidR="00D761DD" w:rsidRDefault="00D761DD">
      <w:pPr>
        <w:spacing w:before="0" w:after="0"/>
      </w:pPr>
      <w:r>
        <w:separator/>
      </w:r>
    </w:p>
  </w:footnote>
  <w:footnote w:type="continuationSeparator" w:id="0">
    <w:p w14:paraId="769A2DA2" w14:textId="77777777" w:rsidR="00D761DD" w:rsidRDefault="00D761D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01157566">
    <w:abstractNumId w:val="2"/>
  </w:num>
  <w:num w:numId="2" w16cid:durableId="1713380874">
    <w:abstractNumId w:val="3"/>
  </w:num>
  <w:num w:numId="3" w16cid:durableId="32927450">
    <w:abstractNumId w:val="1"/>
  </w:num>
  <w:num w:numId="4" w16cid:durableId="11616538">
    <w:abstractNumId w:val="0"/>
  </w:num>
  <w:num w:numId="5" w16cid:durableId="1895653302">
    <w:abstractNumId w:val="1"/>
    <w:lvlOverride w:ilvl="0">
      <w:startOverride w:val="1"/>
    </w:lvlOverride>
  </w:num>
  <w:num w:numId="6" w16cid:durableId="97448633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DD"/>
    <w:rsid w:val="000865A2"/>
    <w:rsid w:val="001E0877"/>
    <w:rsid w:val="002B2D13"/>
    <w:rsid w:val="0034721D"/>
    <w:rsid w:val="003D5BF7"/>
    <w:rsid w:val="003F257D"/>
    <w:rsid w:val="00415926"/>
    <w:rsid w:val="004E2638"/>
    <w:rsid w:val="00544FCC"/>
    <w:rsid w:val="005A7328"/>
    <w:rsid w:val="006344A8"/>
    <w:rsid w:val="006846BE"/>
    <w:rsid w:val="00734EEC"/>
    <w:rsid w:val="007F04FA"/>
    <w:rsid w:val="009A49DC"/>
    <w:rsid w:val="00AB3A1A"/>
    <w:rsid w:val="00B86133"/>
    <w:rsid w:val="00C87EC5"/>
    <w:rsid w:val="00D06BC6"/>
    <w:rsid w:val="00D60069"/>
    <w:rsid w:val="00D62E01"/>
    <w:rsid w:val="00D661EE"/>
    <w:rsid w:val="00D761DD"/>
    <w:rsid w:val="00DF33B0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3958B3"/>
  <w15:docId w15:val="{408940A5-35BC-4E67-A2E8-9D6CCB12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\Desktop\YWCC%20307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C8679CBF7843A3A93FCDC4A5B6F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823AA-B574-428B-A13A-0300A93AAB7B}"/>
      </w:docPartPr>
      <w:docPartBody>
        <w:p w:rsidR="008527D0" w:rsidRDefault="008527D0">
          <w:pPr>
            <w:pStyle w:val="03C8679CBF7843A3A93FCDC4A5B6F543"/>
          </w:pPr>
          <w:r>
            <w:t>Team Meeting</w:t>
          </w:r>
        </w:p>
      </w:docPartBody>
    </w:docPart>
    <w:docPart>
      <w:docPartPr>
        <w:name w:val="4B1D9788CB37407EA33957A4D4A77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28948-D49D-4C25-A9E4-C67F17E6C2B4}"/>
      </w:docPartPr>
      <w:docPartBody>
        <w:p w:rsidR="008527D0" w:rsidRDefault="008527D0">
          <w:pPr>
            <w:pStyle w:val="4B1D9788CB37407EA33957A4D4A7733E"/>
          </w:pPr>
          <w:r w:rsidRPr="00E048B4">
            <w:t>Meeting called by:</w:t>
          </w:r>
        </w:p>
      </w:docPartBody>
    </w:docPart>
    <w:docPart>
      <w:docPartPr>
        <w:name w:val="CAED10686F8C462D9C1EF9C6F437C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65D3F-C7DC-4140-B132-E4731CF1FDC3}"/>
      </w:docPartPr>
      <w:docPartBody>
        <w:p w:rsidR="008527D0" w:rsidRDefault="008527D0">
          <w:pPr>
            <w:pStyle w:val="CAED10686F8C462D9C1EF9C6F437C809"/>
          </w:pPr>
          <w:r w:rsidRPr="00E048B4">
            <w:t>Type of meeting:</w:t>
          </w:r>
        </w:p>
      </w:docPartBody>
    </w:docPart>
    <w:docPart>
      <w:docPartPr>
        <w:name w:val="348DFCBAFD044502A450656E9A649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F37E5-DBAB-4965-98B3-4CB2EEA0D2A2}"/>
      </w:docPartPr>
      <w:docPartBody>
        <w:p w:rsidR="008527D0" w:rsidRDefault="008527D0">
          <w:pPr>
            <w:pStyle w:val="348DFCBAFD044502A450656E9A6498B1"/>
          </w:pPr>
          <w:r w:rsidRPr="00E048B4">
            <w:t>Enter meeting type here</w:t>
          </w:r>
        </w:p>
      </w:docPartBody>
    </w:docPart>
    <w:docPart>
      <w:docPartPr>
        <w:name w:val="22CEED2F92A64B8CADF57F9F12BD9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283D2-1B9D-47C2-8299-8ADDA17FABE1}"/>
      </w:docPartPr>
      <w:docPartBody>
        <w:p w:rsidR="008527D0" w:rsidRDefault="008527D0">
          <w:pPr>
            <w:pStyle w:val="22CEED2F92A64B8CADF57F9F12BD958F"/>
          </w:pPr>
          <w:r w:rsidRPr="00E048B4">
            <w:t>Facilitator:</w:t>
          </w:r>
        </w:p>
      </w:docPartBody>
    </w:docPart>
    <w:docPart>
      <w:docPartPr>
        <w:name w:val="512E5B5EDA7D4102BB70090636848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FE5B4-95CE-4564-ABE7-65FCE7F27D97}"/>
      </w:docPartPr>
      <w:docPartBody>
        <w:p w:rsidR="008527D0" w:rsidRDefault="008527D0">
          <w:pPr>
            <w:pStyle w:val="512E5B5EDA7D4102BB70090636848312"/>
          </w:pPr>
          <w:r w:rsidRPr="00E048B4">
            <w:t>Note taker:</w:t>
          </w:r>
        </w:p>
      </w:docPartBody>
    </w:docPart>
    <w:docPart>
      <w:docPartPr>
        <w:name w:val="21D0B58DBEC2464BAFD63D38838E2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F84FD-EE91-4EE0-BBE8-610570D4C78A}"/>
      </w:docPartPr>
      <w:docPartBody>
        <w:p w:rsidR="008527D0" w:rsidRDefault="008527D0">
          <w:pPr>
            <w:pStyle w:val="21D0B58DBEC2464BAFD63D38838E2597"/>
          </w:pPr>
          <w:r w:rsidRPr="00E048B4">
            <w:t>Timekeeper:</w:t>
          </w:r>
        </w:p>
      </w:docPartBody>
    </w:docPart>
    <w:docPart>
      <w:docPartPr>
        <w:name w:val="FB0019E4410E453EBABC05D6BC8F4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CC115-BF4F-4498-B310-AD6C0A087BF9}"/>
      </w:docPartPr>
      <w:docPartBody>
        <w:p w:rsidR="008527D0" w:rsidRDefault="008527D0">
          <w:pPr>
            <w:pStyle w:val="FB0019E4410E453EBABC05D6BC8F41E5"/>
          </w:pPr>
          <w:r>
            <w:t>Attendees:</w:t>
          </w:r>
        </w:p>
      </w:docPartBody>
    </w:docPart>
    <w:docPart>
      <w:docPartPr>
        <w:name w:val="832BADD515AE421C9A94B82A061A8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B4E1A-2DDF-417E-87EE-A90E4A465206}"/>
      </w:docPartPr>
      <w:docPartBody>
        <w:p w:rsidR="008527D0" w:rsidRDefault="008527D0">
          <w:pPr>
            <w:pStyle w:val="832BADD515AE421C9A94B82A061A8AC0"/>
          </w:pPr>
          <w:r>
            <w:t>Please read:</w:t>
          </w:r>
        </w:p>
      </w:docPartBody>
    </w:docPart>
    <w:docPart>
      <w:docPartPr>
        <w:name w:val="14C4ADD864C247CEA2011450F6E88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BEB17-E33D-41B1-AF88-5B79048CB76A}"/>
      </w:docPartPr>
      <w:docPartBody>
        <w:p w:rsidR="008527D0" w:rsidRDefault="008527D0">
          <w:pPr>
            <w:pStyle w:val="14C4ADD864C247CEA2011450F6E884D6"/>
          </w:pPr>
          <w:r>
            <w:t>Enter reading list here</w:t>
          </w:r>
        </w:p>
      </w:docPartBody>
    </w:docPart>
    <w:docPart>
      <w:docPartPr>
        <w:name w:val="1D4C3F866C4D4CA39EE05CCFE44D1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35B16-EAF6-4A52-90C3-1BCC88C37FFC}"/>
      </w:docPartPr>
      <w:docPartBody>
        <w:p w:rsidR="008527D0" w:rsidRDefault="008527D0">
          <w:pPr>
            <w:pStyle w:val="1D4C3F866C4D4CA39EE05CCFE44D1B9C"/>
          </w:pPr>
          <w:r>
            <w:t>Please bring:</w:t>
          </w:r>
        </w:p>
      </w:docPartBody>
    </w:docPart>
    <w:docPart>
      <w:docPartPr>
        <w:name w:val="2DE69129A2CC4739AFC553AF65046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2F7B0-83CF-4F11-96DD-A6608B2874E6}"/>
      </w:docPartPr>
      <w:docPartBody>
        <w:p w:rsidR="008527D0" w:rsidRDefault="008527D0">
          <w:pPr>
            <w:pStyle w:val="2DE69129A2CC4739AFC553AF65046111"/>
          </w:pPr>
          <w:r>
            <w:t>Minutes</w:t>
          </w:r>
        </w:p>
      </w:docPartBody>
    </w:docPart>
    <w:docPart>
      <w:docPartPr>
        <w:name w:val="684203E8B58440038C04F2A381C78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EAB8D-1610-4106-89E4-7C8689125E40}"/>
      </w:docPartPr>
      <w:docPartBody>
        <w:p w:rsidR="008527D0" w:rsidRDefault="008527D0">
          <w:pPr>
            <w:pStyle w:val="684203E8B58440038C04F2A381C78881"/>
          </w:pPr>
          <w:r>
            <w:t>Agenda item:</w:t>
          </w:r>
        </w:p>
      </w:docPartBody>
    </w:docPart>
    <w:docPart>
      <w:docPartPr>
        <w:name w:val="E271B6975DA84C45906DD0F8C9DF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C35D-4C75-4472-8F87-A4E90529E363}"/>
      </w:docPartPr>
      <w:docPartBody>
        <w:p w:rsidR="008527D0" w:rsidRDefault="008527D0">
          <w:pPr>
            <w:pStyle w:val="E271B6975DA84C45906DD0F8C9DFAAF7"/>
          </w:pPr>
          <w:r>
            <w:t>Presenter:</w:t>
          </w:r>
        </w:p>
      </w:docPartBody>
    </w:docPart>
    <w:docPart>
      <w:docPartPr>
        <w:name w:val="88887C00F75747C7A470C3DD8EBE2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730A0-C796-493B-BC3F-DBA7294E1A1A}"/>
      </w:docPartPr>
      <w:docPartBody>
        <w:p w:rsidR="008527D0" w:rsidRDefault="008527D0">
          <w:pPr>
            <w:pStyle w:val="88887C00F75747C7A470C3DD8EBE2019"/>
          </w:pPr>
          <w:r>
            <w:t>Discussion:</w:t>
          </w:r>
        </w:p>
      </w:docPartBody>
    </w:docPart>
    <w:docPart>
      <w:docPartPr>
        <w:name w:val="A9D4EA1714BF4FC4848AF67555297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DFA64-9093-4F09-B3DB-0FB9821AC4C4}"/>
      </w:docPartPr>
      <w:docPartBody>
        <w:p w:rsidR="008527D0" w:rsidRDefault="008527D0">
          <w:pPr>
            <w:pStyle w:val="A9D4EA1714BF4FC4848AF675552973B7"/>
          </w:pPr>
          <w:r>
            <w:t>Conclusions:</w:t>
          </w:r>
        </w:p>
      </w:docPartBody>
    </w:docPart>
    <w:docPart>
      <w:docPartPr>
        <w:name w:val="4E9A96A9FA6846688EEAF153BD78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DB931-65F7-4DBB-9047-552DD7006694}"/>
      </w:docPartPr>
      <w:docPartBody>
        <w:p w:rsidR="008527D0" w:rsidRDefault="008527D0">
          <w:pPr>
            <w:pStyle w:val="4E9A96A9FA6846688EEAF153BD78CF8C"/>
          </w:pPr>
          <w:r>
            <w:t>Enter conclusions here.</w:t>
          </w:r>
        </w:p>
      </w:docPartBody>
    </w:docPart>
    <w:docPart>
      <w:docPartPr>
        <w:name w:val="B147B72393284356B0E447931C9B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61D33-B44B-4D3F-98FC-0ED81691E627}"/>
      </w:docPartPr>
      <w:docPartBody>
        <w:p w:rsidR="008527D0" w:rsidRDefault="008527D0">
          <w:pPr>
            <w:pStyle w:val="B147B72393284356B0E447931C9B5730"/>
          </w:pPr>
          <w:r>
            <w:t>Action items</w:t>
          </w:r>
        </w:p>
      </w:docPartBody>
    </w:docPart>
    <w:docPart>
      <w:docPartPr>
        <w:name w:val="C4FCB3DFC5F24A34B70E9FDAB072E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068C9-CF7F-4DDD-BDF7-8BB69B45A5C3}"/>
      </w:docPartPr>
      <w:docPartBody>
        <w:p w:rsidR="008527D0" w:rsidRDefault="008527D0">
          <w:pPr>
            <w:pStyle w:val="C4FCB3DFC5F24A34B70E9FDAB072EFB8"/>
          </w:pPr>
          <w:r>
            <w:t>Person responsible</w:t>
          </w:r>
        </w:p>
      </w:docPartBody>
    </w:docPart>
    <w:docPart>
      <w:docPartPr>
        <w:name w:val="373FCB1763184B6882D561CE45778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4A399-A50C-4BED-8E03-B499EAF6F5B7}"/>
      </w:docPartPr>
      <w:docPartBody>
        <w:p w:rsidR="008527D0" w:rsidRDefault="008527D0">
          <w:pPr>
            <w:pStyle w:val="373FCB1763184B6882D561CE4577806E"/>
          </w:pPr>
          <w:r>
            <w:t>Deadline</w:t>
          </w:r>
        </w:p>
      </w:docPartBody>
    </w:docPart>
    <w:docPart>
      <w:docPartPr>
        <w:name w:val="CC1CC64F2BEC494FA674EEE44754B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502A4-C776-4D20-85F1-33FD4A317606}"/>
      </w:docPartPr>
      <w:docPartBody>
        <w:p w:rsidR="008527D0" w:rsidRDefault="008527D0">
          <w:pPr>
            <w:pStyle w:val="CC1CC64F2BEC494FA674EEE44754B762"/>
          </w:pPr>
          <w:r>
            <w:t>Agenda item:</w:t>
          </w:r>
        </w:p>
      </w:docPartBody>
    </w:docPart>
    <w:docPart>
      <w:docPartPr>
        <w:name w:val="B0483001C3C84BA8BEDCBBFBC5642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B22EC-027E-4878-A36E-89F0E79FD0CA}"/>
      </w:docPartPr>
      <w:docPartBody>
        <w:p w:rsidR="008527D0" w:rsidRDefault="008527D0">
          <w:pPr>
            <w:pStyle w:val="B0483001C3C84BA8BEDCBBFBC5642FDF"/>
          </w:pPr>
          <w:r>
            <w:t>Presenter:</w:t>
          </w:r>
        </w:p>
      </w:docPartBody>
    </w:docPart>
    <w:docPart>
      <w:docPartPr>
        <w:name w:val="4D192852F3194DC987685A5A4B224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DCB1A-3B16-4C9C-B8C7-E80E239522BA}"/>
      </w:docPartPr>
      <w:docPartBody>
        <w:p w:rsidR="008527D0" w:rsidRDefault="008527D0">
          <w:pPr>
            <w:pStyle w:val="4D192852F3194DC987685A5A4B2245F3"/>
          </w:pPr>
          <w:r>
            <w:t>Discussion:</w:t>
          </w:r>
        </w:p>
      </w:docPartBody>
    </w:docPart>
    <w:docPart>
      <w:docPartPr>
        <w:name w:val="41CD0F7E64194037BA33F80E62B12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216E0-A0CA-4722-B12C-FCE391D74627}"/>
      </w:docPartPr>
      <w:docPartBody>
        <w:p w:rsidR="008527D0" w:rsidRDefault="008527D0">
          <w:pPr>
            <w:pStyle w:val="41CD0F7E64194037BA33F80E62B125F2"/>
          </w:pPr>
          <w:r>
            <w:t xml:space="preserve">To get started right away, just tap any placeholder text (such as this) and start typing to </w:t>
          </w:r>
          <w:r>
            <w:t>replace it with your own.</w:t>
          </w:r>
        </w:p>
      </w:docPartBody>
    </w:docPart>
    <w:docPart>
      <w:docPartPr>
        <w:name w:val="E50385D9A0EC49D98031ECB275D11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6A1D3-61E6-494A-9134-FDB990DC73CA}"/>
      </w:docPartPr>
      <w:docPartBody>
        <w:p w:rsidR="008527D0" w:rsidRDefault="008527D0">
          <w:pPr>
            <w:pStyle w:val="E50385D9A0EC49D98031ECB275D115EB"/>
          </w:pPr>
          <w:r>
            <w:t>Conclusions:</w:t>
          </w:r>
        </w:p>
      </w:docPartBody>
    </w:docPart>
    <w:docPart>
      <w:docPartPr>
        <w:name w:val="6626DDF162BB49B19C0AF58048A16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E21F5-7F05-4990-9607-88C8DBE79AA7}"/>
      </w:docPartPr>
      <w:docPartBody>
        <w:p w:rsidR="008527D0" w:rsidRDefault="008527D0">
          <w:pPr>
            <w:pStyle w:val="6626DDF162BB49B19C0AF58048A16154"/>
          </w:pPr>
          <w:r>
            <w:t>Enter conclusions here.</w:t>
          </w:r>
        </w:p>
      </w:docPartBody>
    </w:docPart>
    <w:docPart>
      <w:docPartPr>
        <w:name w:val="94702D7DD6D2480DB34D218677E08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9DC32-4EEA-4F9F-8685-476D123D2651}"/>
      </w:docPartPr>
      <w:docPartBody>
        <w:p w:rsidR="008527D0" w:rsidRDefault="008527D0">
          <w:pPr>
            <w:pStyle w:val="94702D7DD6D2480DB34D218677E08DBC"/>
          </w:pPr>
          <w:r>
            <w:t>Action items</w:t>
          </w:r>
        </w:p>
      </w:docPartBody>
    </w:docPart>
    <w:docPart>
      <w:docPartPr>
        <w:name w:val="5998792EC6614FF5BCB568D37190D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92601-CD4C-450E-AE66-A627F37FA1D3}"/>
      </w:docPartPr>
      <w:docPartBody>
        <w:p w:rsidR="008527D0" w:rsidRDefault="008527D0">
          <w:pPr>
            <w:pStyle w:val="5998792EC6614FF5BCB568D37190DF41"/>
          </w:pPr>
          <w:r>
            <w:t>Person responsible</w:t>
          </w:r>
        </w:p>
      </w:docPartBody>
    </w:docPart>
    <w:docPart>
      <w:docPartPr>
        <w:name w:val="E3240405007E4E1A93E585CCD6302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F5B26-D22E-4884-9E90-5A66976C71ED}"/>
      </w:docPartPr>
      <w:docPartBody>
        <w:p w:rsidR="008527D0" w:rsidRDefault="008527D0">
          <w:pPr>
            <w:pStyle w:val="E3240405007E4E1A93E585CCD63026AF"/>
          </w:pPr>
          <w:r>
            <w:t>Deadline</w:t>
          </w:r>
        </w:p>
      </w:docPartBody>
    </w:docPart>
    <w:docPart>
      <w:docPartPr>
        <w:name w:val="DFE199D7240D4D3BB06103E741037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F9576-CCDA-42B6-A04B-F90BFF7B8C19}"/>
      </w:docPartPr>
      <w:docPartBody>
        <w:p w:rsidR="008527D0" w:rsidRDefault="008527D0">
          <w:pPr>
            <w:pStyle w:val="DFE199D7240D4D3BB06103E741037D48"/>
          </w:pPr>
          <w:r>
            <w:t>Enter action items here</w:t>
          </w:r>
        </w:p>
      </w:docPartBody>
    </w:docPart>
    <w:docPart>
      <w:docPartPr>
        <w:name w:val="4DE7A6ED4B9F4FF2A4ED120732CA4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0E7FE-29D4-4899-9D71-99470AED9B87}"/>
      </w:docPartPr>
      <w:docPartBody>
        <w:p w:rsidR="008527D0" w:rsidRDefault="008527D0">
          <w:pPr>
            <w:pStyle w:val="4DE7A6ED4B9F4FF2A4ED120732CA4EDD"/>
          </w:pPr>
          <w:r>
            <w:t>Enter person responsible here</w:t>
          </w:r>
        </w:p>
      </w:docPartBody>
    </w:docPart>
    <w:docPart>
      <w:docPartPr>
        <w:name w:val="1494B7557CFE449EA5457FB83E4E6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94002-1C23-4341-BF0A-9D2960129351}"/>
      </w:docPartPr>
      <w:docPartBody>
        <w:p w:rsidR="008527D0" w:rsidRDefault="008527D0">
          <w:pPr>
            <w:pStyle w:val="1494B7557CFE449EA5457FB83E4E6C34"/>
          </w:pPr>
          <w:r>
            <w:t>Enter deadline here</w:t>
          </w:r>
        </w:p>
      </w:docPartBody>
    </w:docPart>
    <w:docPart>
      <w:docPartPr>
        <w:name w:val="438D647AA4514292B8020F37634BD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D5365-A16A-446C-BC90-09BC55823981}"/>
      </w:docPartPr>
      <w:docPartBody>
        <w:p w:rsidR="008527D0" w:rsidRDefault="008527D0">
          <w:pPr>
            <w:pStyle w:val="438D647AA4514292B8020F37634BD522"/>
          </w:pPr>
          <w:r>
            <w:t>Enter action items here</w:t>
          </w:r>
        </w:p>
      </w:docPartBody>
    </w:docPart>
    <w:docPart>
      <w:docPartPr>
        <w:name w:val="3F202551464B4674AC533ACE75EA3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2B191-F3E6-4A44-900F-947A0F28A13B}"/>
      </w:docPartPr>
      <w:docPartBody>
        <w:p w:rsidR="008527D0" w:rsidRDefault="008527D0">
          <w:pPr>
            <w:pStyle w:val="3F202551464B4674AC533ACE75EA304B"/>
          </w:pPr>
          <w:r>
            <w:t>Enter person responsible here</w:t>
          </w:r>
        </w:p>
      </w:docPartBody>
    </w:docPart>
    <w:docPart>
      <w:docPartPr>
        <w:name w:val="48357ACF220C49CDA9F50DBD81A60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9371F-5762-433E-9AB4-CB675CF798B3}"/>
      </w:docPartPr>
      <w:docPartBody>
        <w:p w:rsidR="008527D0" w:rsidRDefault="008527D0">
          <w:pPr>
            <w:pStyle w:val="48357ACF220C49CDA9F50DBD81A6052E"/>
          </w:pPr>
          <w:r>
            <w:t>Enter deadline here</w:t>
          </w:r>
        </w:p>
      </w:docPartBody>
    </w:docPart>
    <w:docPart>
      <w:docPartPr>
        <w:name w:val="AE99BEDBCCA749A1AF49E11B72F18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7163-38A8-40FA-936D-CE537EE423FC}"/>
      </w:docPartPr>
      <w:docPartBody>
        <w:p w:rsidR="008527D0" w:rsidRDefault="008527D0">
          <w:pPr>
            <w:pStyle w:val="AE99BEDBCCA749A1AF49E11B72F180F3"/>
          </w:pPr>
          <w:r>
            <w:t>Enter action items here</w:t>
          </w:r>
        </w:p>
      </w:docPartBody>
    </w:docPart>
    <w:docPart>
      <w:docPartPr>
        <w:name w:val="0A3079FB235F4DDAA3AF8D07BBE98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FEFF8-BCF2-4F29-85F3-8A2C583EF137}"/>
      </w:docPartPr>
      <w:docPartBody>
        <w:p w:rsidR="008527D0" w:rsidRDefault="008527D0">
          <w:pPr>
            <w:pStyle w:val="0A3079FB235F4DDAA3AF8D07BBE9809D"/>
          </w:pPr>
          <w:r>
            <w:t>Enter person responsible here</w:t>
          </w:r>
        </w:p>
      </w:docPartBody>
    </w:docPart>
    <w:docPart>
      <w:docPartPr>
        <w:name w:val="9302790EE3F04C1AA04732AA59FFC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63A10-3315-4638-951D-7519F13508D4}"/>
      </w:docPartPr>
      <w:docPartBody>
        <w:p w:rsidR="008527D0" w:rsidRDefault="008527D0">
          <w:pPr>
            <w:pStyle w:val="9302790EE3F04C1AA04732AA59FFCD95"/>
          </w:pPr>
          <w:r>
            <w:t>Enter deadline here</w:t>
          </w:r>
        </w:p>
      </w:docPartBody>
    </w:docPart>
    <w:docPart>
      <w:docPartPr>
        <w:name w:val="B339DB4B87424CE58AB30F505BB1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343B0-9A95-4555-A35D-25511B55C460}"/>
      </w:docPartPr>
      <w:docPartBody>
        <w:p w:rsidR="008527D0" w:rsidRDefault="008527D0">
          <w:pPr>
            <w:pStyle w:val="B339DB4B87424CE58AB30F505BB14D37"/>
          </w:pPr>
          <w:r>
            <w:t>Agenda item:</w:t>
          </w:r>
        </w:p>
      </w:docPartBody>
    </w:docPart>
    <w:docPart>
      <w:docPartPr>
        <w:name w:val="2E7293B49EB249098C6B36DEE0E37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1EAA3-8BD1-4DE2-8678-F53A91B66B16}"/>
      </w:docPartPr>
      <w:docPartBody>
        <w:p w:rsidR="008527D0" w:rsidRDefault="008527D0">
          <w:pPr>
            <w:pStyle w:val="2E7293B49EB249098C6B36DEE0E37022"/>
          </w:pPr>
          <w:r>
            <w:t>Enter agenda item here</w:t>
          </w:r>
        </w:p>
      </w:docPartBody>
    </w:docPart>
    <w:docPart>
      <w:docPartPr>
        <w:name w:val="269241FCACB04A318753F49C1DE52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C13DF-AD1E-45A7-B131-4EED53791A0E}"/>
      </w:docPartPr>
      <w:docPartBody>
        <w:p w:rsidR="008527D0" w:rsidRDefault="008527D0">
          <w:pPr>
            <w:pStyle w:val="269241FCACB04A318753F49C1DE52427"/>
          </w:pPr>
          <w:r>
            <w:t>Presenter:</w:t>
          </w:r>
        </w:p>
      </w:docPartBody>
    </w:docPart>
    <w:docPart>
      <w:docPartPr>
        <w:name w:val="6C72C094E8A4444A9BA7EE78D3968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FFA4A-EA15-4347-A928-D3FF6AA52CE2}"/>
      </w:docPartPr>
      <w:docPartBody>
        <w:p w:rsidR="008527D0" w:rsidRDefault="008527D0">
          <w:pPr>
            <w:pStyle w:val="6C72C094E8A4444A9BA7EE78D3968A41"/>
          </w:pPr>
          <w:r>
            <w:t>Enter presenter here</w:t>
          </w:r>
        </w:p>
      </w:docPartBody>
    </w:docPart>
    <w:docPart>
      <w:docPartPr>
        <w:name w:val="41D0DAD44E484B0CA503703E3DCB2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0D557-3FE6-414C-9A31-C0F96989382E}"/>
      </w:docPartPr>
      <w:docPartBody>
        <w:p w:rsidR="008527D0" w:rsidRDefault="008527D0">
          <w:pPr>
            <w:pStyle w:val="41D0DAD44E484B0CA503703E3DCB25B6"/>
          </w:pPr>
          <w:r>
            <w:t>Discussion:</w:t>
          </w:r>
        </w:p>
      </w:docPartBody>
    </w:docPart>
    <w:docPart>
      <w:docPartPr>
        <w:name w:val="43524BFF67DE480DA46A81484E454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2BB89-6A74-4346-83DB-6FC348701A1E}"/>
      </w:docPartPr>
      <w:docPartBody>
        <w:p w:rsidR="008527D0" w:rsidRDefault="008527D0">
          <w:pPr>
            <w:pStyle w:val="43524BFF67DE480DA46A81484E45479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FF542048ED54B1A8966177A37291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5E664-1915-43A3-8B9A-A767BE3A79A5}"/>
      </w:docPartPr>
      <w:docPartBody>
        <w:p w:rsidR="008527D0" w:rsidRDefault="008527D0">
          <w:pPr>
            <w:pStyle w:val="FFF542048ED54B1A8966177A372918FC"/>
          </w:pPr>
          <w:r>
            <w:t>Conclusions:</w:t>
          </w:r>
        </w:p>
      </w:docPartBody>
    </w:docPart>
    <w:docPart>
      <w:docPartPr>
        <w:name w:val="297E207DA42D4EA7949A504DA0C2C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F6433-6EA2-49D3-A04E-B9413A65F3B6}"/>
      </w:docPartPr>
      <w:docPartBody>
        <w:p w:rsidR="008527D0" w:rsidRDefault="008527D0">
          <w:pPr>
            <w:pStyle w:val="297E207DA42D4EA7949A504DA0C2C895"/>
          </w:pPr>
          <w:r>
            <w:t>Enter conclusions here.</w:t>
          </w:r>
        </w:p>
      </w:docPartBody>
    </w:docPart>
    <w:docPart>
      <w:docPartPr>
        <w:name w:val="6E3A0629D1F94EABB8D1259EA7707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22AF7-C5D8-4B37-81CF-9D71752F2186}"/>
      </w:docPartPr>
      <w:docPartBody>
        <w:p w:rsidR="008527D0" w:rsidRDefault="008527D0">
          <w:pPr>
            <w:pStyle w:val="6E3A0629D1F94EABB8D1259EA77075DA"/>
          </w:pPr>
          <w:r>
            <w:t>Action items</w:t>
          </w:r>
        </w:p>
      </w:docPartBody>
    </w:docPart>
    <w:docPart>
      <w:docPartPr>
        <w:name w:val="78D13C9771A04172BA7C3FE5B915F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0FDBF-A7F6-465F-87A4-B52D81B19C9F}"/>
      </w:docPartPr>
      <w:docPartBody>
        <w:p w:rsidR="008527D0" w:rsidRDefault="008527D0">
          <w:pPr>
            <w:pStyle w:val="78D13C9771A04172BA7C3FE5B915F774"/>
          </w:pPr>
          <w:r>
            <w:t>Person responsible</w:t>
          </w:r>
        </w:p>
      </w:docPartBody>
    </w:docPart>
    <w:docPart>
      <w:docPartPr>
        <w:name w:val="2326555973AE4F2F8F0A91B8E9C7D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2F11E-2437-413E-A2D2-67CD639FE763}"/>
      </w:docPartPr>
      <w:docPartBody>
        <w:p w:rsidR="008527D0" w:rsidRDefault="008527D0">
          <w:pPr>
            <w:pStyle w:val="2326555973AE4F2F8F0A91B8E9C7D663"/>
          </w:pPr>
          <w:r>
            <w:t>Deadline</w:t>
          </w:r>
        </w:p>
      </w:docPartBody>
    </w:docPart>
    <w:docPart>
      <w:docPartPr>
        <w:name w:val="655F1CC53EB14570845B733A38C35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79D1D-B5C4-4E13-8522-3A3ED7C51473}"/>
      </w:docPartPr>
      <w:docPartBody>
        <w:p w:rsidR="008527D0" w:rsidRDefault="008527D0">
          <w:pPr>
            <w:pStyle w:val="655F1CC53EB14570845B733A38C35A79"/>
          </w:pPr>
          <w:r>
            <w:t>Enter action items here</w:t>
          </w:r>
        </w:p>
      </w:docPartBody>
    </w:docPart>
    <w:docPart>
      <w:docPartPr>
        <w:name w:val="CE892C2808D542DAAE0C4B207353A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5BC5E-8A96-4E8E-863F-E07DD9BCADD0}"/>
      </w:docPartPr>
      <w:docPartBody>
        <w:p w:rsidR="008527D0" w:rsidRDefault="008527D0">
          <w:pPr>
            <w:pStyle w:val="CE892C2808D542DAAE0C4B207353A4FC"/>
          </w:pPr>
          <w:r>
            <w:t>Enter person responsible here</w:t>
          </w:r>
        </w:p>
      </w:docPartBody>
    </w:docPart>
    <w:docPart>
      <w:docPartPr>
        <w:name w:val="F2964A6233AC4FC5A2C0E09790FF7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520E4-1410-4638-B035-6041F7A3B447}"/>
      </w:docPartPr>
      <w:docPartBody>
        <w:p w:rsidR="008527D0" w:rsidRDefault="008527D0">
          <w:pPr>
            <w:pStyle w:val="F2964A6233AC4FC5A2C0E09790FF7EBD"/>
          </w:pPr>
          <w:r>
            <w:t>Enter deadline here</w:t>
          </w:r>
        </w:p>
      </w:docPartBody>
    </w:docPart>
    <w:docPart>
      <w:docPartPr>
        <w:name w:val="FE307A72BB8C48828CF6B09BA3156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B53D6-F853-4FEE-91FB-30820D35A2EC}"/>
      </w:docPartPr>
      <w:docPartBody>
        <w:p w:rsidR="008527D0" w:rsidRDefault="008527D0">
          <w:pPr>
            <w:pStyle w:val="FE307A72BB8C48828CF6B09BA31568A3"/>
          </w:pPr>
          <w:r>
            <w:t>Enter action items here</w:t>
          </w:r>
        </w:p>
      </w:docPartBody>
    </w:docPart>
    <w:docPart>
      <w:docPartPr>
        <w:name w:val="3CFDB277DFCE4CE58C7B6E2F1C2B2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23806-9888-4981-971B-3A6DB6415B11}"/>
      </w:docPartPr>
      <w:docPartBody>
        <w:p w:rsidR="008527D0" w:rsidRDefault="008527D0">
          <w:pPr>
            <w:pStyle w:val="3CFDB277DFCE4CE58C7B6E2F1C2B2650"/>
          </w:pPr>
          <w:r>
            <w:t>Enter person responsible here</w:t>
          </w:r>
        </w:p>
      </w:docPartBody>
    </w:docPart>
    <w:docPart>
      <w:docPartPr>
        <w:name w:val="99051D2865C143A18AEE0AE73D6E2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56C98-D83C-46CF-BF74-56B665292E61}"/>
      </w:docPartPr>
      <w:docPartBody>
        <w:p w:rsidR="008527D0" w:rsidRDefault="008527D0">
          <w:pPr>
            <w:pStyle w:val="99051D2865C143A18AEE0AE73D6E2F0A"/>
          </w:pPr>
          <w:r>
            <w:t>Enter deadline here</w:t>
          </w:r>
        </w:p>
      </w:docPartBody>
    </w:docPart>
    <w:docPart>
      <w:docPartPr>
        <w:name w:val="043D2B2D92E64A5F8148FC36C9D40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2D3AF-C5D6-4521-9FB6-D3C00BFBA7E3}"/>
      </w:docPartPr>
      <w:docPartBody>
        <w:p w:rsidR="008527D0" w:rsidRDefault="008527D0">
          <w:pPr>
            <w:pStyle w:val="043D2B2D92E64A5F8148FC36C9D40698"/>
          </w:pPr>
          <w:r>
            <w:t>Enter action items here</w:t>
          </w:r>
        </w:p>
      </w:docPartBody>
    </w:docPart>
    <w:docPart>
      <w:docPartPr>
        <w:name w:val="CC02397B1EAD4E388C505D5AB457D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99CED-092E-4958-8166-9B107A8E3D34}"/>
      </w:docPartPr>
      <w:docPartBody>
        <w:p w:rsidR="008527D0" w:rsidRDefault="008527D0">
          <w:pPr>
            <w:pStyle w:val="CC02397B1EAD4E388C505D5AB457DCA8"/>
          </w:pPr>
          <w:r>
            <w:t>Enter person responsible here</w:t>
          </w:r>
        </w:p>
      </w:docPartBody>
    </w:docPart>
    <w:docPart>
      <w:docPartPr>
        <w:name w:val="8297616A5BBA48288277DCD8072B7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4361-2207-4DCD-9382-CA44438A3A89}"/>
      </w:docPartPr>
      <w:docPartBody>
        <w:p w:rsidR="008527D0" w:rsidRDefault="008527D0">
          <w:pPr>
            <w:pStyle w:val="8297616A5BBA48288277DCD8072B78AF"/>
          </w:pPr>
          <w:r>
            <w:t>Enter deadline here</w:t>
          </w:r>
        </w:p>
      </w:docPartBody>
    </w:docPart>
    <w:docPart>
      <w:docPartPr>
        <w:name w:val="D7D9E192F0324A17BDBA38DFF5D47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48FFD-75EF-4CF9-B464-9B12EE282E2F}"/>
      </w:docPartPr>
      <w:docPartBody>
        <w:p w:rsidR="008527D0" w:rsidRDefault="008527D0">
          <w:pPr>
            <w:pStyle w:val="D7D9E192F0324A17BDBA38DFF5D47965"/>
          </w:pPr>
          <w:r>
            <w:t>Other Information</w:t>
          </w:r>
        </w:p>
      </w:docPartBody>
    </w:docPart>
    <w:docPart>
      <w:docPartPr>
        <w:name w:val="36D60853254E489E9C782701F5F2A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5668F-0C1D-49AE-B40A-41FFCA10E138}"/>
      </w:docPartPr>
      <w:docPartBody>
        <w:p w:rsidR="008527D0" w:rsidRDefault="008527D0">
          <w:pPr>
            <w:pStyle w:val="36D60853254E489E9C782701F5F2AF24"/>
          </w:pPr>
          <w:r>
            <w:t>Observers:</w:t>
          </w:r>
        </w:p>
      </w:docPartBody>
    </w:docPart>
    <w:docPart>
      <w:docPartPr>
        <w:name w:val="D1F362BD6DAF42C8B68997C4EBF1C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35207-AEE6-4083-80E0-36809A0EE2F6}"/>
      </w:docPartPr>
      <w:docPartBody>
        <w:p w:rsidR="008527D0" w:rsidRDefault="008527D0">
          <w:pPr>
            <w:pStyle w:val="D1F362BD6DAF42C8B68997C4EBF1C169"/>
          </w:pPr>
          <w:r>
            <w:t>Resources:</w:t>
          </w:r>
        </w:p>
      </w:docPartBody>
    </w:docPart>
    <w:docPart>
      <w:docPartPr>
        <w:name w:val="3A0B7256707F461485D07E0DA07C1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D36AF-CD34-4414-9BBA-2A0AE197E8F7}"/>
      </w:docPartPr>
      <w:docPartBody>
        <w:p w:rsidR="008527D0" w:rsidRDefault="008527D0">
          <w:pPr>
            <w:pStyle w:val="3A0B7256707F461485D07E0DA07C12EE"/>
          </w:pPr>
          <w:r>
            <w:t>Special notes:</w:t>
          </w:r>
        </w:p>
      </w:docPartBody>
    </w:docPart>
    <w:docPart>
      <w:docPartPr>
        <w:name w:val="964799A7706A47DA9A15FDA9D30A7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54D61-EEEC-4EC3-B267-16C214AAA0B8}"/>
      </w:docPartPr>
      <w:docPartBody>
        <w:p w:rsidR="008527D0" w:rsidRDefault="008527D0">
          <w:pPr>
            <w:pStyle w:val="964799A7706A47DA9A15FDA9D30A7350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D0"/>
    <w:rsid w:val="0085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8679CBF7843A3A93FCDC4A5B6F543">
    <w:name w:val="03C8679CBF7843A3A93FCDC4A5B6F543"/>
  </w:style>
  <w:style w:type="paragraph" w:customStyle="1" w:styleId="F226ECCDF4204D6A95710501AF54EF8B">
    <w:name w:val="F226ECCDF4204D6A95710501AF54EF8B"/>
  </w:style>
  <w:style w:type="paragraph" w:customStyle="1" w:styleId="DC1BF7E8838F4E3C9C91C4DBDEC87432">
    <w:name w:val="DC1BF7E8838F4E3C9C91C4DBDEC87432"/>
  </w:style>
  <w:style w:type="paragraph" w:customStyle="1" w:styleId="4641B89B554C4B24884E58487D82AC68">
    <w:name w:val="4641B89B554C4B24884E58487D82AC68"/>
  </w:style>
  <w:style w:type="paragraph" w:customStyle="1" w:styleId="4B1D9788CB37407EA33957A4D4A7733E">
    <w:name w:val="4B1D9788CB37407EA33957A4D4A7733E"/>
  </w:style>
  <w:style w:type="paragraph" w:customStyle="1" w:styleId="31E64496AD3D470E867AD36129B3BD60">
    <w:name w:val="31E64496AD3D470E867AD36129B3BD60"/>
  </w:style>
  <w:style w:type="paragraph" w:customStyle="1" w:styleId="CAED10686F8C462D9C1EF9C6F437C809">
    <w:name w:val="CAED10686F8C462D9C1EF9C6F437C809"/>
  </w:style>
  <w:style w:type="paragraph" w:customStyle="1" w:styleId="348DFCBAFD044502A450656E9A6498B1">
    <w:name w:val="348DFCBAFD044502A450656E9A6498B1"/>
  </w:style>
  <w:style w:type="paragraph" w:customStyle="1" w:styleId="22CEED2F92A64B8CADF57F9F12BD958F">
    <w:name w:val="22CEED2F92A64B8CADF57F9F12BD958F"/>
  </w:style>
  <w:style w:type="paragraph" w:customStyle="1" w:styleId="A77E4AE27E064B6AB7164DFB9D4E242A">
    <w:name w:val="A77E4AE27E064B6AB7164DFB9D4E242A"/>
  </w:style>
  <w:style w:type="paragraph" w:customStyle="1" w:styleId="512E5B5EDA7D4102BB70090636848312">
    <w:name w:val="512E5B5EDA7D4102BB70090636848312"/>
  </w:style>
  <w:style w:type="paragraph" w:customStyle="1" w:styleId="814D7A35EFDA40469CE1939B1D496E31">
    <w:name w:val="814D7A35EFDA40469CE1939B1D496E31"/>
  </w:style>
  <w:style w:type="paragraph" w:customStyle="1" w:styleId="21D0B58DBEC2464BAFD63D38838E2597">
    <w:name w:val="21D0B58DBEC2464BAFD63D38838E2597"/>
  </w:style>
  <w:style w:type="paragraph" w:customStyle="1" w:styleId="DFE9017399DF47708CB549D9C08E41DD">
    <w:name w:val="DFE9017399DF47708CB549D9C08E41DD"/>
  </w:style>
  <w:style w:type="paragraph" w:customStyle="1" w:styleId="FB0019E4410E453EBABC05D6BC8F41E5">
    <w:name w:val="FB0019E4410E453EBABC05D6BC8F41E5"/>
  </w:style>
  <w:style w:type="paragraph" w:customStyle="1" w:styleId="6C158B9CDA134113B278CEBA9D167FD8">
    <w:name w:val="6C158B9CDA134113B278CEBA9D167FD8"/>
  </w:style>
  <w:style w:type="paragraph" w:customStyle="1" w:styleId="832BADD515AE421C9A94B82A061A8AC0">
    <w:name w:val="832BADD515AE421C9A94B82A061A8AC0"/>
  </w:style>
  <w:style w:type="paragraph" w:customStyle="1" w:styleId="14C4ADD864C247CEA2011450F6E884D6">
    <w:name w:val="14C4ADD864C247CEA2011450F6E884D6"/>
  </w:style>
  <w:style w:type="paragraph" w:customStyle="1" w:styleId="1D4C3F866C4D4CA39EE05CCFE44D1B9C">
    <w:name w:val="1D4C3F866C4D4CA39EE05CCFE44D1B9C"/>
  </w:style>
  <w:style w:type="paragraph" w:customStyle="1" w:styleId="F6DDBD5CB37E476E98BB1708104F5622">
    <w:name w:val="F6DDBD5CB37E476E98BB1708104F5622"/>
  </w:style>
  <w:style w:type="paragraph" w:customStyle="1" w:styleId="2DE69129A2CC4739AFC553AF65046111">
    <w:name w:val="2DE69129A2CC4739AFC553AF65046111"/>
  </w:style>
  <w:style w:type="paragraph" w:customStyle="1" w:styleId="684203E8B58440038C04F2A381C78881">
    <w:name w:val="684203E8B58440038C04F2A381C78881"/>
  </w:style>
  <w:style w:type="paragraph" w:customStyle="1" w:styleId="6CE24186216A40A0BFB96354666F2A68">
    <w:name w:val="6CE24186216A40A0BFB96354666F2A68"/>
  </w:style>
  <w:style w:type="paragraph" w:customStyle="1" w:styleId="E271B6975DA84C45906DD0F8C9DFAAF7">
    <w:name w:val="E271B6975DA84C45906DD0F8C9DFAAF7"/>
  </w:style>
  <w:style w:type="paragraph" w:customStyle="1" w:styleId="9BB64C9EEB984FA9A4BBD0F4C4A4711A">
    <w:name w:val="9BB64C9EEB984FA9A4BBD0F4C4A4711A"/>
  </w:style>
  <w:style w:type="paragraph" w:customStyle="1" w:styleId="88887C00F75747C7A470C3DD8EBE2019">
    <w:name w:val="88887C00F75747C7A470C3DD8EBE2019"/>
  </w:style>
  <w:style w:type="paragraph" w:customStyle="1" w:styleId="55AEE43D91AA4C0483D927695C8AC016">
    <w:name w:val="55AEE43D91AA4C0483D927695C8AC016"/>
  </w:style>
  <w:style w:type="paragraph" w:customStyle="1" w:styleId="A9D4EA1714BF4FC4848AF675552973B7">
    <w:name w:val="A9D4EA1714BF4FC4848AF675552973B7"/>
  </w:style>
  <w:style w:type="paragraph" w:customStyle="1" w:styleId="4E9A96A9FA6846688EEAF153BD78CF8C">
    <w:name w:val="4E9A96A9FA6846688EEAF153BD78CF8C"/>
  </w:style>
  <w:style w:type="paragraph" w:customStyle="1" w:styleId="B147B72393284356B0E447931C9B5730">
    <w:name w:val="B147B72393284356B0E447931C9B5730"/>
  </w:style>
  <w:style w:type="paragraph" w:customStyle="1" w:styleId="C4FCB3DFC5F24A34B70E9FDAB072EFB8">
    <w:name w:val="C4FCB3DFC5F24A34B70E9FDAB072EFB8"/>
  </w:style>
  <w:style w:type="paragraph" w:customStyle="1" w:styleId="373FCB1763184B6882D561CE4577806E">
    <w:name w:val="373FCB1763184B6882D561CE4577806E"/>
  </w:style>
  <w:style w:type="paragraph" w:customStyle="1" w:styleId="5561BA82EE7846A98288DEB71A00E937">
    <w:name w:val="5561BA82EE7846A98288DEB71A00E937"/>
  </w:style>
  <w:style w:type="paragraph" w:customStyle="1" w:styleId="B8C498BB571B4341B5189DAC74BEDF69">
    <w:name w:val="B8C498BB571B4341B5189DAC74BEDF69"/>
  </w:style>
  <w:style w:type="paragraph" w:customStyle="1" w:styleId="894F4BC1DEAB4857B674B120CF99B71B">
    <w:name w:val="894F4BC1DEAB4857B674B120CF99B71B"/>
  </w:style>
  <w:style w:type="paragraph" w:customStyle="1" w:styleId="FEDEF7B921A546D68C9518EF54A279B1">
    <w:name w:val="FEDEF7B921A546D68C9518EF54A279B1"/>
  </w:style>
  <w:style w:type="paragraph" w:customStyle="1" w:styleId="3DF74754BB8D43E0B48ED20A06D34914">
    <w:name w:val="3DF74754BB8D43E0B48ED20A06D34914"/>
  </w:style>
  <w:style w:type="paragraph" w:customStyle="1" w:styleId="246B8F92A23543F299E517B5283D7862">
    <w:name w:val="246B8F92A23543F299E517B5283D7862"/>
  </w:style>
  <w:style w:type="paragraph" w:customStyle="1" w:styleId="341411CCCA1B4530AD90B37B7F7B3177">
    <w:name w:val="341411CCCA1B4530AD90B37B7F7B3177"/>
  </w:style>
  <w:style w:type="paragraph" w:customStyle="1" w:styleId="9031F06C51E64EC6990650B5BAC52E4D">
    <w:name w:val="9031F06C51E64EC6990650B5BAC52E4D"/>
  </w:style>
  <w:style w:type="paragraph" w:customStyle="1" w:styleId="591279DAA21640E2B406636930203132">
    <w:name w:val="591279DAA21640E2B406636930203132"/>
  </w:style>
  <w:style w:type="paragraph" w:customStyle="1" w:styleId="CC1CC64F2BEC494FA674EEE44754B762">
    <w:name w:val="CC1CC64F2BEC494FA674EEE44754B762"/>
  </w:style>
  <w:style w:type="paragraph" w:customStyle="1" w:styleId="B39D9FE30C4748509EAC8AB1E6B543F5">
    <w:name w:val="B39D9FE30C4748509EAC8AB1E6B543F5"/>
  </w:style>
  <w:style w:type="paragraph" w:customStyle="1" w:styleId="B0483001C3C84BA8BEDCBBFBC5642FDF">
    <w:name w:val="B0483001C3C84BA8BEDCBBFBC5642FDF"/>
  </w:style>
  <w:style w:type="paragraph" w:customStyle="1" w:styleId="A57478E06E2B400EBE043CFDABC48328">
    <w:name w:val="A57478E06E2B400EBE043CFDABC48328"/>
  </w:style>
  <w:style w:type="paragraph" w:customStyle="1" w:styleId="4D192852F3194DC987685A5A4B2245F3">
    <w:name w:val="4D192852F3194DC987685A5A4B2245F3"/>
  </w:style>
  <w:style w:type="paragraph" w:customStyle="1" w:styleId="41CD0F7E64194037BA33F80E62B125F2">
    <w:name w:val="41CD0F7E64194037BA33F80E62B125F2"/>
  </w:style>
  <w:style w:type="paragraph" w:customStyle="1" w:styleId="E50385D9A0EC49D98031ECB275D115EB">
    <w:name w:val="E50385D9A0EC49D98031ECB275D115EB"/>
  </w:style>
  <w:style w:type="paragraph" w:customStyle="1" w:styleId="6626DDF162BB49B19C0AF58048A16154">
    <w:name w:val="6626DDF162BB49B19C0AF58048A16154"/>
  </w:style>
  <w:style w:type="paragraph" w:customStyle="1" w:styleId="94702D7DD6D2480DB34D218677E08DBC">
    <w:name w:val="94702D7DD6D2480DB34D218677E08DBC"/>
  </w:style>
  <w:style w:type="paragraph" w:customStyle="1" w:styleId="5998792EC6614FF5BCB568D37190DF41">
    <w:name w:val="5998792EC6614FF5BCB568D37190DF41"/>
  </w:style>
  <w:style w:type="paragraph" w:customStyle="1" w:styleId="E3240405007E4E1A93E585CCD63026AF">
    <w:name w:val="E3240405007E4E1A93E585CCD63026AF"/>
  </w:style>
  <w:style w:type="paragraph" w:customStyle="1" w:styleId="DFE199D7240D4D3BB06103E741037D48">
    <w:name w:val="DFE199D7240D4D3BB06103E741037D48"/>
  </w:style>
  <w:style w:type="paragraph" w:customStyle="1" w:styleId="4DE7A6ED4B9F4FF2A4ED120732CA4EDD">
    <w:name w:val="4DE7A6ED4B9F4FF2A4ED120732CA4EDD"/>
  </w:style>
  <w:style w:type="paragraph" w:customStyle="1" w:styleId="1494B7557CFE449EA5457FB83E4E6C34">
    <w:name w:val="1494B7557CFE449EA5457FB83E4E6C34"/>
  </w:style>
  <w:style w:type="paragraph" w:customStyle="1" w:styleId="438D647AA4514292B8020F37634BD522">
    <w:name w:val="438D647AA4514292B8020F37634BD522"/>
  </w:style>
  <w:style w:type="paragraph" w:customStyle="1" w:styleId="3F202551464B4674AC533ACE75EA304B">
    <w:name w:val="3F202551464B4674AC533ACE75EA304B"/>
  </w:style>
  <w:style w:type="paragraph" w:customStyle="1" w:styleId="48357ACF220C49CDA9F50DBD81A6052E">
    <w:name w:val="48357ACF220C49CDA9F50DBD81A6052E"/>
  </w:style>
  <w:style w:type="paragraph" w:customStyle="1" w:styleId="AE99BEDBCCA749A1AF49E11B72F180F3">
    <w:name w:val="AE99BEDBCCA749A1AF49E11B72F180F3"/>
  </w:style>
  <w:style w:type="paragraph" w:customStyle="1" w:styleId="0A3079FB235F4DDAA3AF8D07BBE9809D">
    <w:name w:val="0A3079FB235F4DDAA3AF8D07BBE9809D"/>
  </w:style>
  <w:style w:type="paragraph" w:customStyle="1" w:styleId="9302790EE3F04C1AA04732AA59FFCD95">
    <w:name w:val="9302790EE3F04C1AA04732AA59FFCD95"/>
  </w:style>
  <w:style w:type="paragraph" w:customStyle="1" w:styleId="B339DB4B87424CE58AB30F505BB14D37">
    <w:name w:val="B339DB4B87424CE58AB30F505BB14D37"/>
  </w:style>
  <w:style w:type="paragraph" w:customStyle="1" w:styleId="2E7293B49EB249098C6B36DEE0E37022">
    <w:name w:val="2E7293B49EB249098C6B36DEE0E37022"/>
  </w:style>
  <w:style w:type="paragraph" w:customStyle="1" w:styleId="269241FCACB04A318753F49C1DE52427">
    <w:name w:val="269241FCACB04A318753F49C1DE52427"/>
  </w:style>
  <w:style w:type="paragraph" w:customStyle="1" w:styleId="6C72C094E8A4444A9BA7EE78D3968A41">
    <w:name w:val="6C72C094E8A4444A9BA7EE78D3968A41"/>
  </w:style>
  <w:style w:type="paragraph" w:customStyle="1" w:styleId="41D0DAD44E484B0CA503703E3DCB25B6">
    <w:name w:val="41D0DAD44E484B0CA503703E3DCB25B6"/>
  </w:style>
  <w:style w:type="paragraph" w:customStyle="1" w:styleId="43524BFF67DE480DA46A81484E454793">
    <w:name w:val="43524BFF67DE480DA46A81484E454793"/>
  </w:style>
  <w:style w:type="paragraph" w:customStyle="1" w:styleId="FFF542048ED54B1A8966177A372918FC">
    <w:name w:val="FFF542048ED54B1A8966177A372918FC"/>
  </w:style>
  <w:style w:type="paragraph" w:customStyle="1" w:styleId="297E207DA42D4EA7949A504DA0C2C895">
    <w:name w:val="297E207DA42D4EA7949A504DA0C2C895"/>
  </w:style>
  <w:style w:type="paragraph" w:customStyle="1" w:styleId="6E3A0629D1F94EABB8D1259EA77075DA">
    <w:name w:val="6E3A0629D1F94EABB8D1259EA77075DA"/>
  </w:style>
  <w:style w:type="paragraph" w:customStyle="1" w:styleId="78D13C9771A04172BA7C3FE5B915F774">
    <w:name w:val="78D13C9771A04172BA7C3FE5B915F774"/>
  </w:style>
  <w:style w:type="paragraph" w:customStyle="1" w:styleId="2326555973AE4F2F8F0A91B8E9C7D663">
    <w:name w:val="2326555973AE4F2F8F0A91B8E9C7D663"/>
  </w:style>
  <w:style w:type="paragraph" w:customStyle="1" w:styleId="655F1CC53EB14570845B733A38C35A79">
    <w:name w:val="655F1CC53EB14570845B733A38C35A79"/>
  </w:style>
  <w:style w:type="paragraph" w:customStyle="1" w:styleId="CE892C2808D542DAAE0C4B207353A4FC">
    <w:name w:val="CE892C2808D542DAAE0C4B207353A4FC"/>
  </w:style>
  <w:style w:type="paragraph" w:customStyle="1" w:styleId="F2964A6233AC4FC5A2C0E09790FF7EBD">
    <w:name w:val="F2964A6233AC4FC5A2C0E09790FF7EBD"/>
  </w:style>
  <w:style w:type="paragraph" w:customStyle="1" w:styleId="FE307A72BB8C48828CF6B09BA31568A3">
    <w:name w:val="FE307A72BB8C48828CF6B09BA31568A3"/>
  </w:style>
  <w:style w:type="paragraph" w:customStyle="1" w:styleId="3CFDB277DFCE4CE58C7B6E2F1C2B2650">
    <w:name w:val="3CFDB277DFCE4CE58C7B6E2F1C2B2650"/>
  </w:style>
  <w:style w:type="paragraph" w:customStyle="1" w:styleId="99051D2865C143A18AEE0AE73D6E2F0A">
    <w:name w:val="99051D2865C143A18AEE0AE73D6E2F0A"/>
  </w:style>
  <w:style w:type="paragraph" w:customStyle="1" w:styleId="043D2B2D92E64A5F8148FC36C9D40698">
    <w:name w:val="043D2B2D92E64A5F8148FC36C9D40698"/>
  </w:style>
  <w:style w:type="paragraph" w:customStyle="1" w:styleId="CC02397B1EAD4E388C505D5AB457DCA8">
    <w:name w:val="CC02397B1EAD4E388C505D5AB457DCA8"/>
  </w:style>
  <w:style w:type="paragraph" w:customStyle="1" w:styleId="8297616A5BBA48288277DCD8072B78AF">
    <w:name w:val="8297616A5BBA48288277DCD8072B78AF"/>
  </w:style>
  <w:style w:type="paragraph" w:customStyle="1" w:styleId="D7D9E192F0324A17BDBA38DFF5D47965">
    <w:name w:val="D7D9E192F0324A17BDBA38DFF5D47965"/>
  </w:style>
  <w:style w:type="paragraph" w:customStyle="1" w:styleId="36D60853254E489E9C782701F5F2AF24">
    <w:name w:val="36D60853254E489E9C782701F5F2AF24"/>
  </w:style>
  <w:style w:type="paragraph" w:customStyle="1" w:styleId="C175C382625A4D39BFC6200F53C841A5">
    <w:name w:val="C175C382625A4D39BFC6200F53C841A5"/>
  </w:style>
  <w:style w:type="paragraph" w:customStyle="1" w:styleId="D1F362BD6DAF42C8B68997C4EBF1C169">
    <w:name w:val="D1F362BD6DAF42C8B68997C4EBF1C169"/>
  </w:style>
  <w:style w:type="paragraph" w:customStyle="1" w:styleId="722E047F7C224953A57C26A670EE4652">
    <w:name w:val="722E047F7C224953A57C26A670EE4652"/>
  </w:style>
  <w:style w:type="paragraph" w:customStyle="1" w:styleId="3A0B7256707F461485D07E0DA07C12EE">
    <w:name w:val="3A0B7256707F461485D07E0DA07C12EE"/>
  </w:style>
  <w:style w:type="paragraph" w:customStyle="1" w:styleId="964799A7706A47DA9A15FDA9D30A7350">
    <w:name w:val="964799A7706A47DA9A15FDA9D30A7350"/>
  </w:style>
  <w:style w:type="paragraph" w:customStyle="1" w:styleId="433143906482476AB9BC3A167EB4F719">
    <w:name w:val="433143906482476AB9BC3A167EB4F719"/>
    <w:rsid w:val="008527D0"/>
  </w:style>
  <w:style w:type="paragraph" w:customStyle="1" w:styleId="A13DF6BE5EE04D98A55ED36EB82236F6">
    <w:name w:val="A13DF6BE5EE04D98A55ED36EB82236F6"/>
    <w:rsid w:val="008527D0"/>
  </w:style>
  <w:style w:type="paragraph" w:customStyle="1" w:styleId="2805F96E6DDA4E2884C900C8B7C1C519">
    <w:name w:val="2805F96E6DDA4E2884C900C8B7C1C519"/>
    <w:rsid w:val="008527D0"/>
  </w:style>
  <w:style w:type="paragraph" w:customStyle="1" w:styleId="C3BC52BC98E24C6090EC8069A9E1052A">
    <w:name w:val="C3BC52BC98E24C6090EC8069A9E1052A"/>
    <w:rsid w:val="008527D0"/>
  </w:style>
  <w:style w:type="paragraph" w:customStyle="1" w:styleId="D4D0872516F3412C81E2C6240728F6A3">
    <w:name w:val="D4D0872516F3412C81E2C6240728F6A3"/>
    <w:rsid w:val="008527D0"/>
  </w:style>
  <w:style w:type="paragraph" w:customStyle="1" w:styleId="7CFD6261AA174857895F8F3828FA8F89">
    <w:name w:val="7CFD6261AA174857895F8F3828FA8F89"/>
    <w:rsid w:val="008527D0"/>
  </w:style>
  <w:style w:type="paragraph" w:customStyle="1" w:styleId="B0393B701E474F6E83EEE8C6DAC4E440">
    <w:name w:val="B0393B701E474F6E83EEE8C6DAC4E440"/>
    <w:rsid w:val="008527D0"/>
  </w:style>
  <w:style w:type="paragraph" w:customStyle="1" w:styleId="6955120393364E8387B3C30405D02309">
    <w:name w:val="6955120393364E8387B3C30405D02309"/>
    <w:rsid w:val="008527D0"/>
  </w:style>
  <w:style w:type="paragraph" w:customStyle="1" w:styleId="DAC8C99F729747318F44D4AA78135D2A">
    <w:name w:val="DAC8C99F729747318F44D4AA78135D2A"/>
    <w:rsid w:val="008527D0"/>
  </w:style>
  <w:style w:type="paragraph" w:customStyle="1" w:styleId="DD3EB0E635364A72A7E9B422AF6E58D2">
    <w:name w:val="DD3EB0E635364A72A7E9B422AF6E58D2"/>
    <w:rsid w:val="008527D0"/>
  </w:style>
  <w:style w:type="paragraph" w:customStyle="1" w:styleId="1E96FAB9B08243F8839B85BD44131CAB">
    <w:name w:val="1E96FAB9B08243F8839B85BD44131CAB"/>
    <w:rsid w:val="008527D0"/>
  </w:style>
  <w:style w:type="paragraph" w:customStyle="1" w:styleId="05CE8221D7784CA2B388337A9A22C46B">
    <w:name w:val="05CE8221D7784CA2B388337A9A22C46B"/>
    <w:rsid w:val="008527D0"/>
  </w:style>
  <w:style w:type="paragraph" w:customStyle="1" w:styleId="C9276DC917DF4707AC6E97355B8F0A5F">
    <w:name w:val="C9276DC917DF4707AC6E97355B8F0A5F"/>
    <w:rsid w:val="008527D0"/>
  </w:style>
  <w:style w:type="paragraph" w:customStyle="1" w:styleId="E6F9517DDDE34DC888525B54D9AEA38A">
    <w:name w:val="E6F9517DDDE34DC888525B54D9AEA38A"/>
    <w:rsid w:val="008527D0"/>
  </w:style>
  <w:style w:type="paragraph" w:customStyle="1" w:styleId="6092CD5F942E4110BE063BE0BBFD8280">
    <w:name w:val="6092CD5F942E4110BE063BE0BBFD8280"/>
    <w:rsid w:val="008527D0"/>
  </w:style>
  <w:style w:type="paragraph" w:customStyle="1" w:styleId="57026D365FA542C281959FAEBFD0893D">
    <w:name w:val="57026D365FA542C281959FAEBFD0893D"/>
    <w:rsid w:val="008527D0"/>
  </w:style>
  <w:style w:type="paragraph" w:customStyle="1" w:styleId="BADB8F284CC74941A9C4505CC8C038BD">
    <w:name w:val="BADB8F284CC74941A9C4505CC8C038BD"/>
    <w:rsid w:val="008527D0"/>
  </w:style>
  <w:style w:type="paragraph" w:customStyle="1" w:styleId="9AA59D3A34924669AC9D0532DD40CAAC">
    <w:name w:val="9AA59D3A34924669AC9D0532DD40CAAC"/>
    <w:rsid w:val="008527D0"/>
  </w:style>
  <w:style w:type="paragraph" w:customStyle="1" w:styleId="AFA91D7178A84D02BF2FF15EFEDC9F80">
    <w:name w:val="AFA91D7178A84D02BF2FF15EFEDC9F80"/>
    <w:rsid w:val="008527D0"/>
  </w:style>
  <w:style w:type="paragraph" w:customStyle="1" w:styleId="0DB87537E85743098633A7E4E1EB1712">
    <w:name w:val="0DB87537E85743098633A7E4E1EB1712"/>
    <w:rsid w:val="00852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A11ADCC6A04418F76BCDAE10D4DFA" ma:contentTypeVersion="7" ma:contentTypeDescription="Create a new document." ma:contentTypeScope="" ma:versionID="951688348f03f555cd38486b7df36e25">
  <xsd:schema xmlns:xsd="http://www.w3.org/2001/XMLSchema" xmlns:xs="http://www.w3.org/2001/XMLSchema" xmlns:p="http://schemas.microsoft.com/office/2006/metadata/properties" xmlns:ns3="5d250886-dd3e-45d3-a83a-eb45fa7f35cc" targetNamespace="http://schemas.microsoft.com/office/2006/metadata/properties" ma:root="true" ma:fieldsID="a749e80c44d75158088747467db4c5cb" ns3:_="">
    <xsd:import namespace="5d250886-dd3e-45d3-a83a-eb45fa7f3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50886-dd3e-45d3-a83a-eb45fa7f3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250886-dd3e-45d3-a83a-eb45fa7f35cc" xsi:nil="true"/>
  </documentManagement>
</p:properties>
</file>

<file path=customXml/itemProps1.xml><?xml version="1.0" encoding="utf-8"?>
<ds:datastoreItem xmlns:ds="http://schemas.openxmlformats.org/officeDocument/2006/customXml" ds:itemID="{0EBEF7C9-AE8B-4F7A-B2E1-78CCEC13C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50886-dd3e-45d3-a83a-eb45fa7f3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5FC96B-CE77-4D62-A544-6CB3A695F1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89099D-85FF-4B83-AABA-278044F5C9AD}">
  <ds:schemaRefs>
    <ds:schemaRef ds:uri="5d250886-dd3e-45d3-a83a-eb45fa7f35cc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YWCC 307 meeting minutes</Template>
  <TotalTime>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Convocar</dc:creator>
  <cp:keywords/>
  <dc:description/>
  <cp:lastModifiedBy>Convocar, Jeremy A</cp:lastModifiedBy>
  <cp:revision>2</cp:revision>
  <dcterms:created xsi:type="dcterms:W3CDTF">2024-04-03T03:43:00Z</dcterms:created>
  <dcterms:modified xsi:type="dcterms:W3CDTF">2024-04-03T03:43:00Z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0x010100BD0A11ADCC6A04418F76BCDAE10D4DFA</vt:lpwstr>
  </property>
</Properties>
</file>